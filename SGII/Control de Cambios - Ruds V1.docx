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DE370" w14:textId="77777777" w:rsidR="006552D6" w:rsidRPr="00D078CB" w:rsidRDefault="006552D6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A36FD5" w:rsidRPr="00D078CB" w14:paraId="7F446ADD" w14:textId="77777777" w:rsidTr="00172D4E">
        <w:trPr>
          <w:trHeight w:val="397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6D5B1687" w14:textId="77777777" w:rsidR="00A36FD5" w:rsidRPr="00D078CB" w:rsidRDefault="00A36FD5" w:rsidP="00BC2C77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5A7C26E3" w14:textId="77777777" w:rsidR="00A36FD5" w:rsidRPr="00D078CB" w:rsidRDefault="00A36FD5" w:rsidP="00BC2C77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67ECB764" w14:textId="77777777" w:rsidR="00A36FD5" w:rsidRPr="00D078CB" w:rsidRDefault="00A36FD5" w:rsidP="00BC2C77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36FD5" w:rsidRPr="00D078CB" w14:paraId="166CB922" w14:textId="77777777" w:rsidTr="00F93686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7EC4A3EE" w14:textId="77777777" w:rsidR="00A36FD5" w:rsidRPr="00D078CB" w:rsidRDefault="00A36FD5" w:rsidP="00BC2C77">
            <w:pPr>
              <w:pStyle w:val="Sinespaciado1"/>
              <w:jc w:val="center"/>
              <w:rPr>
                <w:rFonts w:ascii="Arial" w:hAnsi="Arial" w:cs="Arial"/>
                <w:sz w:val="32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8D1E735" w14:textId="77777777" w:rsidR="00A36FD5" w:rsidRPr="00D078CB" w:rsidRDefault="00D847B8" w:rsidP="00BC2C77">
            <w:pPr>
              <w:pStyle w:val="Sinespaciado1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Control de Cambios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079FBEF0" w14:textId="77777777" w:rsidR="00A36FD5" w:rsidRPr="00D078CB" w:rsidRDefault="00A36FD5" w:rsidP="00BC2C77">
            <w:pPr>
              <w:pStyle w:val="Sinespaciado1"/>
              <w:jc w:val="center"/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B30ACA" w:rsidRPr="00D078CB" w14:paraId="71640041" w14:textId="77777777" w:rsidTr="00973213">
        <w:trPr>
          <w:trHeight w:val="397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64070CD0" w14:textId="77777777" w:rsidR="00B30ACA" w:rsidRPr="00D078CB" w:rsidRDefault="00B30ACA" w:rsidP="00973213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7D8381FE" w14:textId="77777777" w:rsidR="00B30ACA" w:rsidRPr="00F6398F" w:rsidRDefault="003D0FAE" w:rsidP="00973213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XXXXXXXXXXx</w:t>
            </w:r>
            <w:proofErr w:type="spellEnd"/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391EE5D5" w14:textId="77777777" w:rsidR="00B30ACA" w:rsidRPr="00D078CB" w:rsidRDefault="00B30ACA" w:rsidP="00973213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246AC2B0" w14:textId="77777777" w:rsidR="005E30AA" w:rsidRPr="00D078CB" w:rsidRDefault="005E30AA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3687"/>
        <w:gridCol w:w="1984"/>
        <w:gridCol w:w="2368"/>
        <w:gridCol w:w="236"/>
      </w:tblGrid>
      <w:tr w:rsidR="00086613" w:rsidRPr="00D078CB" w14:paraId="374F0C63" w14:textId="77777777" w:rsidTr="001124AD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2EBBA431" w14:textId="77777777" w:rsidR="00086613" w:rsidRPr="00D078CB" w:rsidRDefault="00086613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6F96C5DD" w14:textId="77777777" w:rsidR="00E66F74" w:rsidRPr="00D078CB" w:rsidRDefault="00E66F74" w:rsidP="00E66F7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063195DE" w14:textId="77777777" w:rsidR="00086613" w:rsidRPr="00D078CB" w:rsidRDefault="00086613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E66F74" w:rsidRPr="00D078CB" w14:paraId="68378CF6" w14:textId="77777777" w:rsidTr="001124AD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E9B0848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808080"/>
              <w:right w:val="single" w:sz="4" w:space="0" w:color="BFBFBF"/>
            </w:tcBorders>
            <w:shd w:val="clear" w:color="auto" w:fill="F2F2F2"/>
            <w:vAlign w:val="center"/>
          </w:tcPr>
          <w:p w14:paraId="4C999596" w14:textId="77777777" w:rsidR="00E66F74" w:rsidRDefault="00E66F74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Titulo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B0C76D5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66F74" w:rsidRPr="00D078CB" w14:paraId="2AD23AD4" w14:textId="77777777" w:rsidTr="001124AD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627B36D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808080"/>
              <w:right w:val="single" w:sz="4" w:space="0" w:color="BFBFBF"/>
            </w:tcBorders>
            <w:shd w:val="clear" w:color="auto" w:fill="auto"/>
            <w:vAlign w:val="center"/>
          </w:tcPr>
          <w:p w14:paraId="2C1B3251" w14:textId="2D67EDBA" w:rsidR="00E66F74" w:rsidRDefault="0009696A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Cambios de funcionalidades del Proyecto </w:t>
            </w:r>
            <w:proofErr w:type="spellStart"/>
            <w:r>
              <w:rPr>
                <w:rFonts w:ascii="Arial" w:hAnsi="Arial" w:cs="Arial"/>
                <w:b/>
                <w:szCs w:val="20"/>
              </w:rPr>
              <w:t>Ruds</w:t>
            </w:r>
            <w:proofErr w:type="spellEnd"/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2A661F79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66F74" w:rsidRPr="00D078CB" w14:paraId="2D7110B0" w14:textId="77777777" w:rsidTr="00AB0C56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nil"/>
            </w:tcBorders>
            <w:vAlign w:val="center"/>
          </w:tcPr>
          <w:p w14:paraId="5E2790A2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EE48AD8" w14:textId="77777777" w:rsidR="00E66F74" w:rsidRDefault="00E66F74" w:rsidP="00E66F74">
            <w:pPr>
              <w:pStyle w:val="Sinespaciado1"/>
              <w:jc w:val="both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808080"/>
            </w:tcBorders>
            <w:vAlign w:val="center"/>
          </w:tcPr>
          <w:p w14:paraId="10AF3AD7" w14:textId="77777777" w:rsidR="00E66F74" w:rsidRPr="00D078CB" w:rsidRDefault="00E66F74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86613" w:rsidRPr="00D078CB" w14:paraId="3EF0CF70" w14:textId="77777777" w:rsidTr="00E66F74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59A0DD2" w14:textId="77777777" w:rsidR="00086613" w:rsidRPr="00D078CB" w:rsidRDefault="00086613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21121FB" w14:textId="77777777" w:rsidR="00086613" w:rsidRPr="00D078CB" w:rsidRDefault="00D847B8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Solicitante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46517B37" w14:textId="77777777" w:rsidR="00086613" w:rsidRPr="00D078CB" w:rsidRDefault="00086613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93686" w:rsidRPr="00D078CB" w14:paraId="4E93CE68" w14:textId="77777777" w:rsidTr="00D847B8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752C917" w14:textId="77777777" w:rsidR="00F93686" w:rsidRPr="00D078CB" w:rsidRDefault="00F93686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DF9432E" w14:textId="77777777" w:rsidR="00F93686" w:rsidRPr="00D078CB" w:rsidRDefault="00D847B8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Requerido por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E933505" w14:textId="77777777" w:rsidR="00F93686" w:rsidRPr="00D078CB" w:rsidRDefault="00D847B8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Fecha</w:t>
            </w:r>
          </w:p>
        </w:tc>
        <w:tc>
          <w:tcPr>
            <w:tcW w:w="2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065DDA7" w14:textId="77777777" w:rsidR="00F93686" w:rsidRPr="00D078CB" w:rsidRDefault="00D847B8" w:rsidP="00F93686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Prioridad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EF52B87" w14:textId="77777777" w:rsidR="00F93686" w:rsidRPr="00D078CB" w:rsidRDefault="00F93686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93686" w:rsidRPr="00D078CB" w14:paraId="61E932F9" w14:textId="77777777" w:rsidTr="00D847B8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7624912" w14:textId="77777777" w:rsidR="00F93686" w:rsidRPr="00D078CB" w:rsidRDefault="00F93686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99F07C" w14:textId="77777777" w:rsidR="00F93686" w:rsidRPr="00D078CB" w:rsidRDefault="001A20D8" w:rsidP="007C53AE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Ministerio de Salud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ABA0B0" w14:textId="77777777" w:rsidR="00F93686" w:rsidRPr="00D078CB" w:rsidRDefault="001A20D8" w:rsidP="00760FB6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21/06/2010</w:t>
            </w:r>
          </w:p>
        </w:tc>
        <w:tc>
          <w:tcPr>
            <w:tcW w:w="2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403908" w14:textId="77777777" w:rsidR="00F93686" w:rsidRPr="001A20D8" w:rsidRDefault="001A20D8" w:rsidP="00E66F7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  <w:r w:rsidRPr="001A20D8">
              <w:rPr>
                <w:rFonts w:ascii="Arial" w:hAnsi="Arial" w:cs="Arial"/>
                <w:szCs w:val="20"/>
              </w:rPr>
              <w:t>Alta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DD8D17B" w14:textId="77777777" w:rsidR="00F93686" w:rsidRPr="00D078CB" w:rsidRDefault="00F93686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86613" w:rsidRPr="00D078CB" w14:paraId="06A5508E" w14:textId="77777777" w:rsidTr="007C53AE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4A556BC0" w14:textId="77777777" w:rsidR="00086613" w:rsidRPr="00D078CB" w:rsidRDefault="00086613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BFBFBF"/>
              <w:bottom w:val="single" w:sz="4" w:space="0" w:color="808080"/>
            </w:tcBorders>
          </w:tcPr>
          <w:p w14:paraId="4A1370CD" w14:textId="77777777" w:rsidR="00E66F74" w:rsidRPr="00D078CB" w:rsidRDefault="00E66F74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66DB5052" w14:textId="77777777" w:rsidR="00086613" w:rsidRPr="00D078CB" w:rsidRDefault="00086613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0F10073E" w14:textId="77777777" w:rsidR="00A939C3" w:rsidRPr="00D078CB" w:rsidRDefault="00A939C3" w:rsidP="00E33591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471D02" w:rsidRPr="00D078CB" w14:paraId="78DB9EAE" w14:textId="77777777" w:rsidTr="007C53AE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74F29D14" w14:textId="77777777" w:rsidR="00471D02" w:rsidRPr="00D078CB" w:rsidRDefault="00471D02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1A80F404" w14:textId="77777777" w:rsidR="00471D02" w:rsidRPr="00D078CB" w:rsidRDefault="00471D02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601DF8B8" w14:textId="77777777" w:rsidR="00471D02" w:rsidRPr="00D078CB" w:rsidRDefault="00471D02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840EF" w:rsidRPr="00D078CB" w14:paraId="5D986180" w14:textId="77777777" w:rsidTr="00E17705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C63725F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E27756A" w14:textId="51BBBFDF" w:rsidR="004840EF" w:rsidRPr="00D078CB" w:rsidRDefault="004840EF" w:rsidP="004840EF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Solicitud</w:t>
            </w:r>
            <w:r w:rsidR="004E0EB2">
              <w:rPr>
                <w:rFonts w:ascii="Arial" w:hAnsi="Arial" w:cs="Arial"/>
                <w:b/>
                <w:szCs w:val="20"/>
              </w:rPr>
              <w:t xml:space="preserve"> </w:t>
            </w:r>
            <w:proofErr w:type="spellStart"/>
            <w:r w:rsidR="004E0EB2">
              <w:rPr>
                <w:rFonts w:ascii="Arial" w:hAnsi="Arial" w:cs="Arial"/>
                <w:b/>
                <w:szCs w:val="20"/>
              </w:rPr>
              <w:t>Num</w:t>
            </w:r>
            <w:proofErr w:type="spellEnd"/>
            <w:r w:rsidR="004E0EB2">
              <w:rPr>
                <w:rFonts w:ascii="Arial" w:hAnsi="Arial" w:cs="Arial"/>
                <w:b/>
                <w:szCs w:val="20"/>
              </w:rPr>
              <w:t>. 1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AD02140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71D02" w:rsidRPr="00D078CB" w14:paraId="7AE41A7B" w14:textId="77777777" w:rsidTr="007C53A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9E14FC1" w14:textId="77777777" w:rsidR="00471D02" w:rsidRPr="00D078CB" w:rsidRDefault="00471D02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3BD7A4E" w14:textId="77777777" w:rsidR="00471D02" w:rsidRPr="00D078CB" w:rsidRDefault="004840EF" w:rsidP="00F809DA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Descripción</w:t>
            </w:r>
            <w:r w:rsidR="00803DCA">
              <w:rPr>
                <w:rFonts w:ascii="Arial" w:hAnsi="Arial" w:cs="Arial"/>
                <w:b/>
                <w:szCs w:val="20"/>
              </w:rPr>
              <w:t xml:space="preserve">  de cambio</w:t>
            </w:r>
            <w:r>
              <w:rPr>
                <w:rFonts w:ascii="Arial" w:hAnsi="Arial" w:cs="Arial"/>
                <w:b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709B7FC" w14:textId="77777777" w:rsidR="00471D02" w:rsidRPr="00D078CB" w:rsidRDefault="00471D02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840EF" w:rsidRPr="00D078CB" w14:paraId="4C812E71" w14:textId="77777777" w:rsidTr="008B416E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BD8DC05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9E1714" w14:textId="75FA06A9" w:rsidR="00D1184C" w:rsidRDefault="0009696A" w:rsidP="003D0F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ministerio de salud de la nación Argentina, ha solicitado la inclusión de ciertas funcionalidades no contempladas en el proyecto original.</w:t>
            </w:r>
          </w:p>
          <w:p w14:paraId="4C42742B" w14:textId="77777777" w:rsidR="0009696A" w:rsidRDefault="0009696A" w:rsidP="004E0EB2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  <w:p w14:paraId="78AACA3D" w14:textId="77777777" w:rsidR="004E0EB2" w:rsidRDefault="004E0EB2" w:rsidP="004E0EB2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ministerio solicito a Vórtice el ingreso al sistema mediante dispositivos móviles. Esto incluye celulares y </w:t>
            </w:r>
            <w:proofErr w:type="spellStart"/>
            <w:r>
              <w:rPr>
                <w:rFonts w:ascii="Arial" w:hAnsi="Arial" w:cs="Arial"/>
                <w:szCs w:val="20"/>
              </w:rPr>
              <w:t>PDAs</w:t>
            </w:r>
            <w:proofErr w:type="spellEnd"/>
            <w:r>
              <w:rPr>
                <w:rFonts w:ascii="Arial" w:hAnsi="Arial" w:cs="Arial"/>
                <w:szCs w:val="20"/>
              </w:rPr>
              <w:t>.</w:t>
            </w:r>
          </w:p>
          <w:p w14:paraId="09A692F5" w14:textId="171E8FB6" w:rsidR="004E0EB2" w:rsidRPr="0009696A" w:rsidRDefault="004E0EB2" w:rsidP="004E0EB2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6606EA2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840EF" w:rsidRPr="00D078CB" w14:paraId="01A3BC2D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2DF8CFB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5302A30" w14:textId="77777777" w:rsidR="004840EF" w:rsidRPr="00D078CB" w:rsidRDefault="004840EF" w:rsidP="004840E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43CF4556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840EF" w:rsidRPr="00D078CB" w14:paraId="18EE29AA" w14:textId="77777777" w:rsidTr="008B416E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176CC37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5007F" w14:textId="77777777" w:rsidR="00D1184C" w:rsidRDefault="00D1184C" w:rsidP="003D0F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  <w:p w14:paraId="4F7265A6" w14:textId="694E1ECD" w:rsidR="003D0FAE" w:rsidRDefault="00885538" w:rsidP="00885538">
            <w:pPr>
              <w:pStyle w:val="Sinespaciado1"/>
              <w:numPr>
                <w:ilvl w:val="0"/>
                <w:numId w:val="23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Integración de dispositivos móviles a todos nuestros futuros productos, subsidiado el desarrollo por el gobierno de la ciudad.</w:t>
            </w:r>
          </w:p>
          <w:p w14:paraId="1A70D50D" w14:textId="31F642EE" w:rsidR="00885538" w:rsidRPr="00885538" w:rsidRDefault="00885538" w:rsidP="00885538">
            <w:pPr>
              <w:pStyle w:val="Sinespaciado1"/>
              <w:numPr>
                <w:ilvl w:val="0"/>
                <w:numId w:val="23"/>
              </w:num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75AA14D5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840EF" w:rsidRPr="00D078CB" w14:paraId="796BA430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3C12306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3693C80" w14:textId="77777777" w:rsidR="004840EF" w:rsidRPr="00D078CB" w:rsidRDefault="004840EF" w:rsidP="004840E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742D17F" w14:textId="77777777" w:rsidR="004840EF" w:rsidRPr="00D078CB" w:rsidRDefault="004840EF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C61E2" w:rsidRPr="00D078CB" w14:paraId="214B3F14" w14:textId="77777777" w:rsidTr="00F809DA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186C857" w14:textId="77777777" w:rsidR="00FC61E2" w:rsidRPr="00D078CB" w:rsidRDefault="00FC61E2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C071AC" w14:textId="77777777" w:rsidR="003D0FAE" w:rsidRPr="00885538" w:rsidRDefault="003D0FAE" w:rsidP="003D0FAE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0D112AF3" w14:textId="77777777" w:rsidR="0002367B" w:rsidRDefault="0002367B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  <w:szCs w:val="20"/>
              </w:rPr>
            </w:pPr>
            <w:r w:rsidRPr="0002367B">
              <w:rPr>
                <w:rFonts w:ascii="Arial" w:hAnsi="Arial" w:cs="Arial"/>
                <w:szCs w:val="20"/>
              </w:rPr>
              <w:t xml:space="preserve">Se </w:t>
            </w:r>
            <w:r>
              <w:rPr>
                <w:rFonts w:ascii="Arial" w:hAnsi="Arial" w:cs="Arial"/>
                <w:szCs w:val="20"/>
              </w:rPr>
              <w:t xml:space="preserve">necesitaran recursos dedicados con un </w:t>
            </w:r>
            <w:proofErr w:type="spellStart"/>
            <w:r>
              <w:rPr>
                <w:rFonts w:ascii="Arial" w:hAnsi="Arial" w:cs="Arial"/>
                <w:szCs w:val="20"/>
              </w:rPr>
              <w:t>skill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muy </w:t>
            </w:r>
            <w:r w:rsidR="00524D4A">
              <w:rPr>
                <w:rFonts w:ascii="Arial" w:hAnsi="Arial" w:cs="Arial"/>
                <w:szCs w:val="20"/>
              </w:rPr>
              <w:t>específico</w:t>
            </w:r>
            <w:r>
              <w:rPr>
                <w:rFonts w:ascii="Arial" w:hAnsi="Arial" w:cs="Arial"/>
                <w:szCs w:val="20"/>
              </w:rPr>
              <w:t xml:space="preserve"> para el desarrollo de la aplicación.</w:t>
            </w:r>
          </w:p>
          <w:p w14:paraId="4FF49FEF" w14:textId="77777777" w:rsidR="00885538" w:rsidRDefault="00885538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Rediseño de todo el sitio adaptándolo al nuevo modo de acceso.</w:t>
            </w:r>
          </w:p>
          <w:p w14:paraId="63D59292" w14:textId="5360773A" w:rsidR="00885538" w:rsidRPr="0002367B" w:rsidRDefault="00885538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Revisión de la seguridad del sitio.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364E8FF" w14:textId="77777777" w:rsidR="00FC61E2" w:rsidRPr="00D078CB" w:rsidRDefault="00FC61E2" w:rsidP="007C53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71D02" w:rsidRPr="00D078CB" w14:paraId="14B36E4A" w14:textId="77777777" w:rsidTr="00FC1E9A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5EBF9DD5" w14:textId="77777777" w:rsidR="00471D02" w:rsidRPr="00D078CB" w:rsidRDefault="00471D02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7816DDBA" w14:textId="77777777" w:rsidR="00471D02" w:rsidRPr="00FC1E9A" w:rsidRDefault="00471D02" w:rsidP="00FC1E9A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2045113F" w14:textId="77777777" w:rsidR="00471D02" w:rsidRPr="00D078CB" w:rsidRDefault="00471D02" w:rsidP="007C53A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429ABC8A" w14:textId="77777777" w:rsidR="00024254" w:rsidRDefault="00024254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E17705" w:rsidRPr="00D078CB" w14:paraId="4B8575FD" w14:textId="77777777" w:rsidTr="008B416E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453FC1B0" w14:textId="77777777" w:rsidR="00E17705" w:rsidRPr="00D078CB" w:rsidRDefault="00E17705" w:rsidP="008B416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39F668AF" w14:textId="77777777" w:rsidR="00E17705" w:rsidRPr="00D078CB" w:rsidRDefault="00E17705" w:rsidP="008B416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3D1AE30E" w14:textId="77777777" w:rsidR="00E17705" w:rsidRPr="00D078CB" w:rsidRDefault="00E17705" w:rsidP="008B416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E17705" w:rsidRPr="00D078CB" w14:paraId="0D259699" w14:textId="77777777" w:rsidTr="00E17705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5A0C45F2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3E4495B" w14:textId="41A13E49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Atención Propuesta</w:t>
            </w:r>
            <w:r w:rsidR="004E0EB2">
              <w:rPr>
                <w:rFonts w:ascii="Arial" w:hAnsi="Arial" w:cs="Arial"/>
                <w:b/>
                <w:szCs w:val="20"/>
              </w:rPr>
              <w:t xml:space="preserve"> 1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07DEE5E1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17705" w:rsidRPr="00D078CB" w14:paraId="57299FAA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760F2559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E18C942" w14:textId="77777777" w:rsidR="00E17705" w:rsidRPr="00D078CB" w:rsidRDefault="00824F66" w:rsidP="008B416E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Análisis de impacto</w:t>
            </w:r>
            <w:r w:rsidR="00E17705">
              <w:rPr>
                <w:rFonts w:ascii="Arial" w:hAnsi="Arial" w:cs="Arial"/>
                <w:b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7EDC19E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17705" w:rsidRPr="00D078CB" w14:paraId="01A0BC0F" w14:textId="77777777" w:rsidTr="008B416E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72DF31B8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D66E5E" w14:textId="77777777" w:rsidR="007A61A2" w:rsidRPr="007A61A2" w:rsidRDefault="007A61A2" w:rsidP="003D0FAE">
            <w:pPr>
              <w:pStyle w:val="Sinespaciado1"/>
              <w:rPr>
                <w:rFonts w:ascii="Arial" w:hAnsi="Arial" w:cs="Arial"/>
                <w:szCs w:val="20"/>
              </w:rPr>
            </w:pPr>
            <w:bookmarkStart w:id="0" w:name="_GoBack"/>
            <w:bookmarkEnd w:id="0"/>
          </w:p>
          <w:p w14:paraId="0364FC6D" w14:textId="77777777" w:rsidR="00E17705" w:rsidRPr="003D0FAE" w:rsidRDefault="003D0FAE" w:rsidP="003D0FAE">
            <w:pPr>
              <w:pStyle w:val="Sinespaciado1"/>
              <w:rPr>
                <w:rFonts w:ascii="Arial" w:hAnsi="Arial" w:cs="Arial"/>
                <w:i/>
                <w:szCs w:val="20"/>
              </w:rPr>
            </w:pPr>
            <w:r w:rsidRPr="003D0FAE">
              <w:rPr>
                <w:rFonts w:ascii="Arial" w:hAnsi="Arial" w:cs="Arial"/>
                <w:i/>
                <w:szCs w:val="20"/>
              </w:rPr>
              <w:t>Mención de todas las áreas, tareas y otros, que el cambio afecta y como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4349E10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17705" w:rsidRPr="00D078CB" w14:paraId="0716848F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E5B42AD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E19954E" w14:textId="77777777" w:rsidR="00E17705" w:rsidRPr="00D078CB" w:rsidRDefault="00824F66" w:rsidP="008B416E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Alternativas</w:t>
            </w:r>
            <w:r w:rsidR="00E17705">
              <w:rPr>
                <w:rFonts w:ascii="Arial" w:hAnsi="Arial" w:cs="Arial"/>
                <w:b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681A7FE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17705" w:rsidRPr="00D078CB" w14:paraId="0FF09C83" w14:textId="77777777" w:rsidTr="008B416E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5E807CB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17F9FCF" w14:textId="77777777" w:rsidR="00E17705" w:rsidRPr="00A50C9B" w:rsidRDefault="00A50C9B" w:rsidP="008B416E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Descripción general:</w:t>
            </w:r>
          </w:p>
          <w:p w14:paraId="0822905C" w14:textId="77777777" w:rsidR="00E17705" w:rsidRDefault="00E17705" w:rsidP="008B416E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3108C9D4" w14:textId="77777777" w:rsidR="00824F66" w:rsidRPr="00A50C9B" w:rsidRDefault="00824F66" w:rsidP="008B416E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1° Opción:</w:t>
            </w:r>
          </w:p>
          <w:p w14:paraId="39338A88" w14:textId="77777777" w:rsidR="00824F66" w:rsidRDefault="00A50C9B" w:rsidP="008B416E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095645F2" w14:textId="77777777" w:rsidR="00A50C9B" w:rsidRDefault="00A50C9B" w:rsidP="008B416E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A50C9B" w:rsidRPr="008B416E" w14:paraId="5A61446D" w14:textId="77777777" w:rsidTr="008B416E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4DC613C7" w14:textId="77777777" w:rsidR="00A50C9B" w:rsidRPr="008B416E" w:rsidRDefault="00A50C9B" w:rsidP="00824F66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lastRenderedPageBreak/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42F1A258" w14:textId="77777777" w:rsidR="00A50C9B" w:rsidRPr="008B416E" w:rsidRDefault="00A50C9B" w:rsidP="008B416E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4AEDD6C5" w14:textId="77777777" w:rsidR="00A50C9B" w:rsidRPr="008B416E" w:rsidRDefault="00A50C9B" w:rsidP="00824F66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8B416E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8B416E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1552460" w14:textId="77777777" w:rsidR="00A50C9B" w:rsidRPr="008B416E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8B416E" w14:paraId="729935C3" w14:textId="77777777" w:rsidTr="008B416E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608AE35C" w14:textId="77777777" w:rsidR="00A50C9B" w:rsidRPr="008B416E" w:rsidRDefault="00A50C9B" w:rsidP="00824F66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4B41317D" w14:textId="77777777" w:rsidR="00A50C9B" w:rsidRPr="008B416E" w:rsidRDefault="00A50C9B" w:rsidP="008B416E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1F1465EC" w14:textId="77777777" w:rsidR="00A50C9B" w:rsidRPr="008B416E" w:rsidRDefault="00A50C9B" w:rsidP="00824F66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6C96DC95" w14:textId="77777777" w:rsidR="00A50C9B" w:rsidRPr="008B416E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8B416E" w14:paraId="6DC27EB8" w14:textId="77777777" w:rsidTr="008B416E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7AB080EF" w14:textId="77777777" w:rsidR="00A50C9B" w:rsidRPr="008B416E" w:rsidRDefault="00A50C9B" w:rsidP="008B416E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604F3DD8" w14:textId="77777777" w:rsidR="00A50C9B" w:rsidRPr="008B416E" w:rsidRDefault="00A50C9B" w:rsidP="008B416E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5B046C65" w14:textId="77777777" w:rsidR="00A50C9B" w:rsidRPr="008B416E" w:rsidRDefault="00A50C9B" w:rsidP="008B416E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53BF523B" w14:textId="77777777" w:rsidR="00A50C9B" w:rsidRPr="008B416E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59843827" w14:textId="77777777" w:rsidR="00824F66" w:rsidRDefault="00824F66" w:rsidP="008B416E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406B0BCE" w14:textId="77777777" w:rsidR="00A50C9B" w:rsidRPr="00A50C9B" w:rsidRDefault="00A50C9B" w:rsidP="00A50C9B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2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65B0BD4B" w14:textId="77777777" w:rsidR="00A50C9B" w:rsidRDefault="00A50C9B" w:rsidP="00A50C9B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485ACFD2" w14:textId="77777777" w:rsidR="00A50C9B" w:rsidRDefault="00A50C9B" w:rsidP="00A50C9B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A50C9B" w:rsidRPr="00A50C9B" w14:paraId="0746D3BA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5EE38281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5912792F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34BFF69D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4364A626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A50C9B" w14:paraId="1D62D919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43354AD5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6E84930F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6F0AA3CD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063AEB55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A50C9B" w14:paraId="5F2B2421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742F56EA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5726501C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3DC1ACF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5DFD72D4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1515DC29" w14:textId="77777777" w:rsidR="00A50C9B" w:rsidRDefault="00A50C9B" w:rsidP="008B416E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02ABC007" w14:textId="77777777" w:rsidR="00A50C9B" w:rsidRPr="00A50C9B" w:rsidRDefault="00A50C9B" w:rsidP="00A50C9B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3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11F289B0" w14:textId="77777777" w:rsidR="00A50C9B" w:rsidRDefault="00A50C9B" w:rsidP="00A50C9B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2098E0CF" w14:textId="77777777" w:rsidR="00A50C9B" w:rsidRDefault="00A50C9B" w:rsidP="00A50C9B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A50C9B" w:rsidRPr="00A50C9B" w14:paraId="6B75B2F0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23F534B3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10F38628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696E58D0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49520AD0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A50C9B" w14:paraId="3CBDD2F4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1D5E982D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5100BAE8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240F37D7" w14:textId="77777777" w:rsidR="00A50C9B" w:rsidRPr="00A50C9B" w:rsidRDefault="00A50C9B" w:rsidP="008B416E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76DDF99C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A50C9B" w:rsidRPr="00A50C9B" w14:paraId="38D74407" w14:textId="77777777" w:rsidTr="00A50C9B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5952A917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532DB803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1BF93112" w14:textId="77777777" w:rsidR="00A50C9B" w:rsidRPr="00A50C9B" w:rsidRDefault="00A50C9B" w:rsidP="00A50C9B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41DC3B2F" w14:textId="77777777" w:rsidR="00A50C9B" w:rsidRPr="00A50C9B" w:rsidRDefault="002E4EBB" w:rsidP="002E4EBB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3559A519" w14:textId="77777777" w:rsidR="00A50C9B" w:rsidRDefault="00A50C9B" w:rsidP="00A50C9B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4B1F80C8" w14:textId="77777777" w:rsidR="00E17705" w:rsidRPr="00D078CB" w:rsidRDefault="00E17705" w:rsidP="00823E4C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29C4430" w14:textId="77777777" w:rsidR="00E17705" w:rsidRPr="00D078CB" w:rsidRDefault="00E17705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A50C9B" w:rsidRPr="00D078CB" w14:paraId="31AFAD73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CB11479" w14:textId="77777777" w:rsidR="00A50C9B" w:rsidRPr="00D078CB" w:rsidRDefault="00A50C9B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06B395A" w14:textId="77777777" w:rsidR="00A50C9B" w:rsidRPr="00D078CB" w:rsidRDefault="00A50C9B" w:rsidP="008B416E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C8411E7" w14:textId="77777777" w:rsidR="00A50C9B" w:rsidRPr="00D078CB" w:rsidRDefault="00A50C9B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A50C9B" w:rsidRPr="00D078CB" w14:paraId="3208D11C" w14:textId="77777777" w:rsidTr="008B416E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B9DE926" w14:textId="77777777" w:rsidR="00A50C9B" w:rsidRPr="00D078CB" w:rsidRDefault="00A50C9B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061E83" w14:textId="77777777" w:rsidR="00A50C9B" w:rsidRDefault="00A50C9B" w:rsidP="008B416E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69CD5AE8" w14:textId="77777777" w:rsidR="00A50C9B" w:rsidRDefault="00A50C9B" w:rsidP="00316329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062575E3" w14:textId="77777777" w:rsidR="00316329" w:rsidRPr="00D078CB" w:rsidRDefault="00316329" w:rsidP="00316329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62845C0" w14:textId="77777777" w:rsidR="00A50C9B" w:rsidRPr="00D078CB" w:rsidRDefault="00A50C9B" w:rsidP="008B416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D51804" w:rsidRPr="00D078CB" w14:paraId="3B86591F" w14:textId="77777777" w:rsidTr="008B416E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174AEA67" w14:textId="77777777" w:rsidR="00D51804" w:rsidRPr="00D078CB" w:rsidRDefault="00D51804" w:rsidP="008B416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300F32FB" w14:textId="77777777" w:rsidR="00D51804" w:rsidRPr="00FC1E9A" w:rsidRDefault="00D51804" w:rsidP="003D0FAE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52239E8D" w14:textId="77777777" w:rsidR="00D51804" w:rsidRPr="00D078CB" w:rsidRDefault="00D51804" w:rsidP="008B416E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2C15C232" w14:textId="77777777" w:rsidR="00972088" w:rsidRDefault="00972088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4E0EB2" w:rsidRPr="00D078CB" w14:paraId="4F3F2013" w14:textId="77777777" w:rsidTr="007B4F4F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3D95AD37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3222FE4F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0382E2B0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749848B4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3BE6433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A16D68F" w14:textId="4CB94683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Solicitud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0"/>
              </w:rPr>
              <w:t>Num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>. 2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9322A94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C287E98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12A1289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615D00A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Descripción  de cambio: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DDAC0EF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7F7510E5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288D6B08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4FD544" w14:textId="77777777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ministerio de salud de la nación Argentina, ha solicitado la inclusión de ciertas funcionalidades no contempladas en el proyecto original.</w:t>
            </w:r>
          </w:p>
          <w:p w14:paraId="15B576DC" w14:textId="77777777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  <w:p w14:paraId="6D9D91A3" w14:textId="28E992B7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ministerio solicito a Vórtice </w:t>
            </w:r>
            <w:r>
              <w:rPr>
                <w:rFonts w:ascii="Arial" w:hAnsi="Arial" w:cs="Arial"/>
                <w:szCs w:val="20"/>
              </w:rPr>
              <w:t>la integración del sistema RUDS, con sistemas</w:t>
            </w:r>
            <w:r w:rsidR="00525900">
              <w:rPr>
                <w:rFonts w:ascii="Arial" w:hAnsi="Arial" w:cs="Arial"/>
                <w:szCs w:val="20"/>
              </w:rPr>
              <w:t xml:space="preserve"> extranjeros de salud.</w:t>
            </w:r>
          </w:p>
          <w:p w14:paraId="50E91180" w14:textId="77777777" w:rsidR="004E0EB2" w:rsidRPr="0009696A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8513BEF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D45A43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9160F90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E5FD037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CC3C411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392DD5B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3B94B9C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B3836A" w14:textId="3C1DB96F" w:rsidR="004E0EB2" w:rsidRDefault="00885538" w:rsidP="00885538">
            <w:pPr>
              <w:pStyle w:val="Sinespaciado1"/>
              <w:numPr>
                <w:ilvl w:val="0"/>
                <w:numId w:val="24"/>
              </w:numPr>
              <w:jc w:val="both"/>
              <w:rPr>
                <w:rFonts w:ascii="Arial" w:hAnsi="Arial" w:cs="Arial"/>
                <w:szCs w:val="20"/>
              </w:rPr>
            </w:pPr>
            <w:r w:rsidRPr="00885538">
              <w:rPr>
                <w:rFonts w:ascii="Arial" w:hAnsi="Arial" w:cs="Arial"/>
                <w:szCs w:val="20"/>
              </w:rPr>
              <w:t>Im</w:t>
            </w:r>
            <w:r>
              <w:rPr>
                <w:rFonts w:ascii="Arial" w:hAnsi="Arial" w:cs="Arial"/>
                <w:szCs w:val="20"/>
              </w:rPr>
              <w:t xml:space="preserve">agen de </w:t>
            </w:r>
            <w:r w:rsidR="006C4B6F">
              <w:rPr>
                <w:rFonts w:ascii="Arial" w:hAnsi="Arial" w:cs="Arial"/>
                <w:szCs w:val="20"/>
              </w:rPr>
              <w:t>Vórtice</w:t>
            </w:r>
            <w:r>
              <w:rPr>
                <w:rFonts w:ascii="Arial" w:hAnsi="Arial" w:cs="Arial"/>
                <w:szCs w:val="20"/>
              </w:rPr>
              <w:t xml:space="preserve"> fortalecida en el exterior.</w:t>
            </w:r>
          </w:p>
          <w:p w14:paraId="29C561F6" w14:textId="77777777" w:rsidR="00885538" w:rsidRDefault="00885538" w:rsidP="00885538">
            <w:pPr>
              <w:pStyle w:val="Sinespaciado1"/>
              <w:numPr>
                <w:ilvl w:val="0"/>
                <w:numId w:val="24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Posibilidad de Crecimiento.</w:t>
            </w:r>
          </w:p>
          <w:p w14:paraId="68F96325" w14:textId="05E54C79" w:rsidR="00885538" w:rsidRPr="00885538" w:rsidRDefault="00885538" w:rsidP="00885538">
            <w:pPr>
              <w:pStyle w:val="Sinespaciado1"/>
              <w:numPr>
                <w:ilvl w:val="0"/>
                <w:numId w:val="24"/>
              </w:num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425D625A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46DA6F1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442AA8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C95A96F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491C25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5D85A5F0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4E457CA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1D9A319" w14:textId="77777777" w:rsidR="004E0EB2" w:rsidRPr="00885538" w:rsidRDefault="00885538" w:rsidP="00885538">
            <w:pPr>
              <w:pStyle w:val="Sinespaciado1"/>
              <w:numPr>
                <w:ilvl w:val="0"/>
                <w:numId w:val="25"/>
              </w:numPr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szCs w:val="20"/>
              </w:rPr>
              <w:t>Presentar un continuo estudio de las leyes referentes a la salud de los diferentes países elegidos para la integración.</w:t>
            </w:r>
          </w:p>
          <w:p w14:paraId="730B4354" w14:textId="5552D8FD" w:rsidR="00885538" w:rsidRPr="00885538" w:rsidRDefault="00885538" w:rsidP="00885538">
            <w:pPr>
              <w:pStyle w:val="Sinespaciado1"/>
              <w:numPr>
                <w:ilvl w:val="0"/>
                <w:numId w:val="25"/>
              </w:numPr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szCs w:val="20"/>
              </w:rPr>
              <w:t>Personal dedicado con alto conocimiento en leyes extranjeras.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222D658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635754DA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6B3BDC53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72804AD2" w14:textId="77777777" w:rsidR="004E0EB2" w:rsidRPr="00FC1E9A" w:rsidRDefault="004E0EB2" w:rsidP="007B4F4F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3EC33F11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376D7FEC" w14:textId="77777777" w:rsidR="004E0EB2" w:rsidRDefault="004E0EB2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4E0EB2" w:rsidRPr="00D078CB" w14:paraId="0F05AF4A" w14:textId="77777777" w:rsidTr="007B4F4F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6D6A8273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2A1B723C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79FA3665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61D38F1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8226141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9F9DD5F" w14:textId="7AD2E049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Atención Propuesta</w:t>
            </w:r>
            <w:r>
              <w:rPr>
                <w:rFonts w:ascii="Arial" w:hAnsi="Arial" w:cs="Arial"/>
                <w:b/>
                <w:szCs w:val="20"/>
              </w:rPr>
              <w:t xml:space="preserve"> 2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1AE486C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8C059F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A1E49FF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7098A51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Análisis de impacto: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40BEE44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564744A7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7647C8C5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EE1352" w14:textId="77777777" w:rsidR="004E0EB2" w:rsidRPr="003D0FAE" w:rsidRDefault="004E0EB2" w:rsidP="007B4F4F">
            <w:pPr>
              <w:pStyle w:val="Sinespaciado1"/>
              <w:rPr>
                <w:rFonts w:ascii="Arial" w:hAnsi="Arial" w:cs="Arial"/>
                <w:i/>
                <w:szCs w:val="20"/>
              </w:rPr>
            </w:pPr>
            <w:r w:rsidRPr="003D0FAE">
              <w:rPr>
                <w:rFonts w:ascii="Arial" w:hAnsi="Arial" w:cs="Arial"/>
                <w:i/>
                <w:szCs w:val="20"/>
              </w:rPr>
              <w:t>´</w:t>
            </w:r>
          </w:p>
          <w:p w14:paraId="5A67FE0A" w14:textId="77777777" w:rsidR="004E0EB2" w:rsidRPr="003D0FAE" w:rsidRDefault="004E0EB2" w:rsidP="007B4F4F">
            <w:pPr>
              <w:pStyle w:val="Sinespaciado1"/>
              <w:rPr>
                <w:rFonts w:ascii="Arial" w:hAnsi="Arial" w:cs="Arial"/>
                <w:i/>
                <w:szCs w:val="20"/>
              </w:rPr>
            </w:pPr>
            <w:r w:rsidRPr="003D0FAE">
              <w:rPr>
                <w:rFonts w:ascii="Arial" w:hAnsi="Arial" w:cs="Arial"/>
                <w:i/>
                <w:szCs w:val="20"/>
              </w:rPr>
              <w:t>Mención de todas las áreas, tareas y otros, que el cambio afecta y como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289A9E3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4A5C806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72196AF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E9E6D26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Alternativas: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0ECE1FC7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71EFEC04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6F74088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737DA5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Descripción general:</w:t>
            </w:r>
          </w:p>
          <w:p w14:paraId="57A7ED6B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604C10D7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1° Opción:</w:t>
            </w:r>
          </w:p>
          <w:p w14:paraId="612EE251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5EAD31F0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8B416E" w14:paraId="631D79A6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3561AF56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7F904656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5CE7581D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8B416E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8B416E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322C2894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8B416E" w14:paraId="6E8207C8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7CD0C4DF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701D8A9B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385B5638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3076A34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8B416E" w14:paraId="44B783F8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0D717B05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55892FEE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0B009162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FD620DD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4F4E9816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152D596A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2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07CBEDAF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356A1290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A50C9B" w14:paraId="5180C091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4156FCCC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412CF9D2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578D3B7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375EF8EF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6EE1B301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5368490D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62C75169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138B133F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596E1327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57D914AB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639D2685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1EDBB195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6D385EDE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69C5E44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3DFAC647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589569AF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3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77043AE2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7853E7E9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A50C9B" w14:paraId="67BE9757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45F4C091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598C5C4E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8BE102C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E7F6125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32A2E952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15C0C8B6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1FE0BB5F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0B80E968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6B86EF9A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55556F78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2EDDCABA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0DB7168B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43E88539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4A4BB46C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49A23F6F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7068744A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72423B75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6296D8FF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C3E40A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B4403FE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B59E445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3150648A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500F95BD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F04B1B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1D7DFD50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056BA9E1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0E60C41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5C83657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742DD5B6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1D6CABEE" w14:textId="77777777" w:rsidR="004E0EB2" w:rsidRPr="00FC1E9A" w:rsidRDefault="004E0EB2" w:rsidP="007B4F4F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6D0C8E9E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285F1BB1" w14:textId="77777777" w:rsidR="004E0EB2" w:rsidRDefault="004E0EB2" w:rsidP="00024254">
      <w:pPr>
        <w:rPr>
          <w:rFonts w:cs="Arial"/>
        </w:rPr>
      </w:pPr>
    </w:p>
    <w:p w14:paraId="61D96E54" w14:textId="77777777" w:rsidR="004E0EB2" w:rsidRDefault="004E0EB2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4E0EB2" w:rsidRPr="00D078CB" w14:paraId="608F020A" w14:textId="77777777" w:rsidTr="007B4F4F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5F5248B7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72BC7343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429EC8ED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5DCFF872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94E2095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544E3FE" w14:textId="3D479395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Solicitud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0"/>
              </w:rPr>
              <w:t>Num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>. 3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EEB8EB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05DDA31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E7B1D23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4197486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Descripción  de cambio: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7F9803FB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34D6476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22C60983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267B8DD" w14:textId="77777777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ministerio de salud de la nación Argentina, ha solicitado la inclusión de ciertas funcionalidades no contempladas en el proyecto original.</w:t>
            </w:r>
          </w:p>
          <w:p w14:paraId="002BBAB3" w14:textId="77777777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  <w:p w14:paraId="28A61249" w14:textId="2F6A24AE" w:rsidR="004E0EB2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ministerio solicito a Vórtice </w:t>
            </w:r>
            <w:r w:rsidR="00525900">
              <w:rPr>
                <w:rFonts w:ascii="Arial" w:hAnsi="Arial" w:cs="Arial"/>
                <w:szCs w:val="20"/>
              </w:rPr>
              <w:t xml:space="preserve">el desarrollo e implementación de un </w:t>
            </w:r>
            <w:proofErr w:type="spellStart"/>
            <w:r w:rsidR="00525900">
              <w:rPr>
                <w:rFonts w:ascii="Arial" w:hAnsi="Arial" w:cs="Arial"/>
                <w:szCs w:val="20"/>
              </w:rPr>
              <w:t>token</w:t>
            </w:r>
            <w:proofErr w:type="spellEnd"/>
            <w:r w:rsidR="00525900">
              <w:rPr>
                <w:rFonts w:ascii="Arial" w:hAnsi="Arial" w:cs="Arial"/>
                <w:szCs w:val="20"/>
              </w:rPr>
              <w:t xml:space="preserve"> que posea en su interior la historia de las donaciones de sangre de la persona.</w:t>
            </w:r>
          </w:p>
          <w:p w14:paraId="06184946" w14:textId="77777777" w:rsidR="004E0EB2" w:rsidRPr="0009696A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CBFC09E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54896C9C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B13CE79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1E4B5FF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E26E0C3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48BBBCAB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3718795C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01B67CA" w14:textId="77777777" w:rsidR="004E0EB2" w:rsidRDefault="007A61A2" w:rsidP="006C4B6F">
            <w:pPr>
              <w:pStyle w:val="Sinespaciado1"/>
              <w:numPr>
                <w:ilvl w:val="0"/>
                <w:numId w:val="26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Posibilidad de efectuar nuevos productos basados en esta forma de transporte de la información, subvencionado el desarrollo por el estado.</w:t>
            </w:r>
          </w:p>
          <w:p w14:paraId="00B90894" w14:textId="27FD4052" w:rsidR="007A61A2" w:rsidRPr="006C4B6F" w:rsidRDefault="007A61A2" w:rsidP="006C4B6F">
            <w:pPr>
              <w:pStyle w:val="Sinespaciado1"/>
              <w:numPr>
                <w:ilvl w:val="0"/>
                <w:numId w:val="26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Posibilidad de efectuar negocios con el estado, intentando realizar un </w:t>
            </w:r>
            <w:proofErr w:type="spellStart"/>
            <w:r>
              <w:rPr>
                <w:rFonts w:ascii="Arial" w:hAnsi="Arial" w:cs="Arial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compatible con la compra de pasajes para el transporte publico electrónico.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58ACBDD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5F5CE026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541DA30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A5C5D1F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46D4781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69F0318C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9100C2B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07F888" w14:textId="77777777" w:rsidR="004E0EB2" w:rsidRDefault="007A61A2" w:rsidP="007A61A2">
            <w:pPr>
              <w:pStyle w:val="Sinespaciado1"/>
              <w:numPr>
                <w:ilvl w:val="0"/>
                <w:numId w:val="2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No poseemos personal ni infraestructura para la realización de dicho pedido -&gt; </w:t>
            </w:r>
            <w:proofErr w:type="spellStart"/>
            <w:r>
              <w:rPr>
                <w:rFonts w:ascii="Arial" w:hAnsi="Arial" w:cs="Arial"/>
                <w:szCs w:val="20"/>
              </w:rPr>
              <w:t>Tercerizar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TODO.</w:t>
            </w:r>
          </w:p>
          <w:p w14:paraId="30C7E6F9" w14:textId="3F8E7414" w:rsidR="007A61A2" w:rsidRPr="007A61A2" w:rsidRDefault="007A61A2" w:rsidP="007A61A2">
            <w:pPr>
              <w:pStyle w:val="Sinespaciado1"/>
              <w:numPr>
                <w:ilvl w:val="0"/>
                <w:numId w:val="27"/>
              </w:numPr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7FF4B5D2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480813A7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3EA9B63B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0FC0BE44" w14:textId="77777777" w:rsidR="004E0EB2" w:rsidRPr="00FC1E9A" w:rsidRDefault="004E0EB2" w:rsidP="007B4F4F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704FFF75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63B62FBD" w14:textId="77777777" w:rsidR="004E0EB2" w:rsidRDefault="004E0EB2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8039"/>
        <w:gridCol w:w="236"/>
      </w:tblGrid>
      <w:tr w:rsidR="004E0EB2" w:rsidRPr="00D078CB" w14:paraId="16D12204" w14:textId="77777777" w:rsidTr="007B4F4F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0BFD6B9C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14:paraId="1415E3DE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26D364DC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7DBE6751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7012C1FA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AA87B73" w14:textId="7DF58202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Atención Propuesta</w:t>
            </w:r>
            <w:r>
              <w:rPr>
                <w:rFonts w:ascii="Arial" w:hAnsi="Arial" w:cs="Arial"/>
                <w:b/>
                <w:szCs w:val="20"/>
              </w:rPr>
              <w:t xml:space="preserve"> 3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4C94A658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71C2D6F7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C8E771B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07BF0D8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Análisis de impacto: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DD3647D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0B9C091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5ABDAD7A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03F181D" w14:textId="77777777" w:rsidR="004E0EB2" w:rsidRPr="003D0FAE" w:rsidRDefault="004E0EB2" w:rsidP="007B4F4F">
            <w:pPr>
              <w:pStyle w:val="Sinespaciado1"/>
              <w:rPr>
                <w:rFonts w:ascii="Arial" w:hAnsi="Arial" w:cs="Arial"/>
                <w:i/>
                <w:szCs w:val="20"/>
              </w:rPr>
            </w:pPr>
            <w:r w:rsidRPr="003D0FAE">
              <w:rPr>
                <w:rFonts w:ascii="Arial" w:hAnsi="Arial" w:cs="Arial"/>
                <w:i/>
                <w:szCs w:val="20"/>
              </w:rPr>
              <w:t>Mención de todas las áreas, tareas y otros, que el cambio afecta y como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F8D09B2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9C9862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111D386B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90A2E20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Alternativas: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06983F85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166D07F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32BEF17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780214B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Descripción general:</w:t>
            </w:r>
          </w:p>
          <w:p w14:paraId="798A0F36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40768A12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 w:rsidRPr="00A50C9B">
              <w:rPr>
                <w:rFonts w:ascii="Arial" w:hAnsi="Arial" w:cs="Arial"/>
                <w:b/>
                <w:szCs w:val="20"/>
              </w:rPr>
              <w:t>1° Opción:</w:t>
            </w:r>
          </w:p>
          <w:p w14:paraId="1E9BAD55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555552B8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8B416E" w14:paraId="4FF85D8E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45534991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273A08A8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86AEBB8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8B416E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8B416E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38E1F81E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8B416E" w14:paraId="105A3802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0629F571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12B9B643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991E361" w14:textId="77777777" w:rsidR="004E0EB2" w:rsidRPr="008B416E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6CCD0589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8B416E" w14:paraId="7FFFDBD7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7023531B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16381D5C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01CB114A" w14:textId="77777777" w:rsidR="004E0EB2" w:rsidRPr="008B416E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8B416E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66630691" w14:textId="77777777" w:rsidR="004E0EB2" w:rsidRPr="008B416E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15A1BEEB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792601ED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2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4224E905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1D0C2B7A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A50C9B" w14:paraId="05EBB841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76ECA5CF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6FA1E2C5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3085810D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0CB48F57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44ADE140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3F083934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39876472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1A253A1D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21333611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42C7581F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5DA71B21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6EC8BABF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25B11199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14FCD6C1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748C64F7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490A516A" w14:textId="77777777" w:rsidR="004E0EB2" w:rsidRPr="00A50C9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3</w:t>
            </w:r>
            <w:r w:rsidRPr="00A50C9B">
              <w:rPr>
                <w:rFonts w:ascii="Arial" w:hAnsi="Arial" w:cs="Arial"/>
                <w:b/>
                <w:szCs w:val="20"/>
              </w:rPr>
              <w:t>° Opción:</w:t>
            </w:r>
          </w:p>
          <w:p w14:paraId="2BE228C0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Descripción:</w:t>
            </w:r>
          </w:p>
          <w:p w14:paraId="1E420E0A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46"/>
              <w:gridCol w:w="2603"/>
              <w:gridCol w:w="2603"/>
            </w:tblGrid>
            <w:tr w:rsidR="004E0EB2" w:rsidRPr="00A50C9B" w14:paraId="451860DA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672169A0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Alcance</w:t>
                  </w:r>
                </w:p>
              </w:tc>
              <w:tc>
                <w:tcPr>
                  <w:tcW w:w="446" w:type="dxa"/>
                  <w:vAlign w:val="center"/>
                </w:tcPr>
                <w:p w14:paraId="07DE10B8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6D342467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</w:t>
                  </w:r>
                  <w:proofErr w:type="spellStart"/>
                  <w:r w:rsidRPr="00A50C9B">
                    <w:rPr>
                      <w:rFonts w:ascii="Arial" w:hAnsi="Arial" w:cs="Arial"/>
                      <w:szCs w:val="20"/>
                    </w:rPr>
                    <w:t>hs</w:t>
                  </w:r>
                  <w:proofErr w:type="spellEnd"/>
                  <w:r w:rsidRPr="00A50C9B">
                    <w:rPr>
                      <w:rFonts w:ascii="Arial" w:hAnsi="Arial" w:cs="Arial"/>
                      <w:szCs w:val="20"/>
                    </w:rPr>
                    <w:t>)</w:t>
                  </w:r>
                </w:p>
              </w:tc>
              <w:tc>
                <w:tcPr>
                  <w:tcW w:w="2603" w:type="dxa"/>
                  <w:vAlign w:val="center"/>
                </w:tcPr>
                <w:p w14:paraId="04658127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5D68D37D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53486110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Costo</w:t>
                  </w:r>
                </w:p>
              </w:tc>
              <w:tc>
                <w:tcPr>
                  <w:tcW w:w="446" w:type="dxa"/>
                  <w:vAlign w:val="center"/>
                </w:tcPr>
                <w:p w14:paraId="1AC082CC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666699BC" w14:textId="77777777" w:rsidR="004E0EB2" w:rsidRPr="00A50C9B" w:rsidRDefault="004E0EB2" w:rsidP="007B4F4F">
                  <w:pPr>
                    <w:pStyle w:val="Sinespaciado1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($)</w:t>
                  </w:r>
                </w:p>
              </w:tc>
              <w:tc>
                <w:tcPr>
                  <w:tcW w:w="2603" w:type="dxa"/>
                  <w:vAlign w:val="center"/>
                </w:tcPr>
                <w:p w14:paraId="0924A208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  <w:tr w:rsidR="004E0EB2" w:rsidRPr="00A50C9B" w14:paraId="0716AD07" w14:textId="77777777" w:rsidTr="007B4F4F">
              <w:trPr>
                <w:trHeight w:val="283"/>
              </w:trPr>
              <w:tc>
                <w:tcPr>
                  <w:tcW w:w="2156" w:type="dxa"/>
                  <w:vAlign w:val="center"/>
                </w:tcPr>
                <w:p w14:paraId="1986404C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Tiempo</w:t>
                  </w:r>
                </w:p>
              </w:tc>
              <w:tc>
                <w:tcPr>
                  <w:tcW w:w="446" w:type="dxa"/>
                  <w:vAlign w:val="center"/>
                </w:tcPr>
                <w:p w14:paraId="4E5D6DF0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2603" w:type="dxa"/>
                  <w:vAlign w:val="center"/>
                </w:tcPr>
                <w:p w14:paraId="714F7138" w14:textId="77777777" w:rsidR="004E0EB2" w:rsidRPr="00A50C9B" w:rsidRDefault="004E0EB2" w:rsidP="007B4F4F">
                  <w:pPr>
                    <w:pStyle w:val="Sinespaciado1"/>
                    <w:jc w:val="both"/>
                    <w:rPr>
                      <w:rFonts w:ascii="Arial" w:hAnsi="Arial" w:cs="Arial"/>
                      <w:szCs w:val="20"/>
                    </w:rPr>
                  </w:pPr>
                  <w:r w:rsidRPr="00A50C9B">
                    <w:rPr>
                      <w:rFonts w:ascii="Arial" w:hAnsi="Arial" w:cs="Arial"/>
                      <w:szCs w:val="20"/>
                    </w:rPr>
                    <w:t>Variación (d | m)</w:t>
                  </w:r>
                </w:p>
              </w:tc>
              <w:tc>
                <w:tcPr>
                  <w:tcW w:w="2603" w:type="dxa"/>
                  <w:vAlign w:val="center"/>
                </w:tcPr>
                <w:p w14:paraId="0FB753CE" w14:textId="77777777" w:rsidR="004E0EB2" w:rsidRPr="00A50C9B" w:rsidRDefault="004E0EB2" w:rsidP="007B4F4F">
                  <w:pPr>
                    <w:pStyle w:val="Sinespaciado1"/>
                    <w:jc w:val="center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</w:t>
                  </w:r>
                </w:p>
              </w:tc>
            </w:tr>
          </w:tbl>
          <w:p w14:paraId="0BF898F3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5B10469E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A71F8E9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10FDA745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0059676A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0E107BB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3F24994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31391080" w14:textId="77777777" w:rsidTr="007B4F4F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E06BB76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3527CF4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5E906372" w14:textId="77777777" w:rsidR="004E0EB2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  <w:p w14:paraId="6443FF34" w14:textId="77777777" w:rsidR="004E0EB2" w:rsidRPr="00D078CB" w:rsidRDefault="004E0EB2" w:rsidP="007B4F4F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1FA25239" w14:textId="77777777" w:rsidR="004E0EB2" w:rsidRPr="00D078CB" w:rsidRDefault="004E0EB2" w:rsidP="007B4F4F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E0EB2" w:rsidRPr="00D078CB" w14:paraId="274C481B" w14:textId="77777777" w:rsidTr="007B4F4F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753AD663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6D3F96A3" w14:textId="77777777" w:rsidR="004E0EB2" w:rsidRPr="00FC1E9A" w:rsidRDefault="004E0EB2" w:rsidP="007B4F4F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3B82E307" w14:textId="77777777" w:rsidR="004E0EB2" w:rsidRPr="00D078CB" w:rsidRDefault="004E0EB2" w:rsidP="007B4F4F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7ED146CA" w14:textId="77777777" w:rsidR="004E0EB2" w:rsidRDefault="004E0EB2" w:rsidP="00024254">
      <w:pPr>
        <w:rPr>
          <w:rFonts w:cs="Arial"/>
        </w:rPr>
      </w:pPr>
    </w:p>
    <w:p w14:paraId="60C54BE5" w14:textId="77777777" w:rsidR="004E0EB2" w:rsidRDefault="004E0EB2" w:rsidP="00024254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9"/>
        <w:gridCol w:w="2127"/>
        <w:gridCol w:w="5912"/>
        <w:gridCol w:w="236"/>
      </w:tblGrid>
      <w:tr w:rsidR="0017103C" w:rsidRPr="00D078CB" w14:paraId="3693DCBC" w14:textId="77777777" w:rsidTr="007F282D">
        <w:trPr>
          <w:trHeight w:val="283"/>
        </w:trPr>
        <w:tc>
          <w:tcPr>
            <w:tcW w:w="249" w:type="dxa"/>
            <w:tcBorders>
              <w:top w:val="single" w:sz="4" w:space="0" w:color="808080"/>
              <w:left w:val="single" w:sz="4" w:space="0" w:color="808080"/>
            </w:tcBorders>
          </w:tcPr>
          <w:p w14:paraId="59C7BA06" w14:textId="77777777" w:rsidR="0017103C" w:rsidRPr="00D078CB" w:rsidRDefault="0017103C" w:rsidP="007F282D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808080"/>
              <w:bottom w:val="single" w:sz="4" w:space="0" w:color="BFBFBF"/>
            </w:tcBorders>
          </w:tcPr>
          <w:p w14:paraId="5E386B6B" w14:textId="77777777" w:rsidR="0017103C" w:rsidRPr="00D078CB" w:rsidRDefault="0017103C" w:rsidP="007F282D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357DCFA6" w14:textId="77777777" w:rsidR="0017103C" w:rsidRPr="00D078CB" w:rsidRDefault="0017103C" w:rsidP="007F282D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17103C" w:rsidRPr="00D078CB" w14:paraId="370A8F18" w14:textId="77777777" w:rsidTr="007F282D">
        <w:trPr>
          <w:trHeight w:val="283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187F26F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76C79DF" w14:textId="77777777" w:rsidR="0017103C" w:rsidRPr="00D078CB" w:rsidRDefault="0017103C" w:rsidP="0017103C">
            <w:pPr>
              <w:pStyle w:val="Sinespaciado1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Documentos vinculados:</w:t>
            </w: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578C28EA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7103C" w:rsidRPr="00D078CB" w14:paraId="45762BA1" w14:textId="77777777" w:rsidTr="0017103C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2B206FC0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66BDF09" w14:textId="77777777" w:rsidR="0017103C" w:rsidRPr="00636AC0" w:rsidRDefault="0017103C" w:rsidP="007F282D">
            <w:pPr>
              <w:pStyle w:val="Sinespaciado1"/>
              <w:rPr>
                <w:rFonts w:ascii="Arial" w:hAnsi="Arial" w:cs="Arial"/>
                <w:szCs w:val="20"/>
              </w:rPr>
            </w:pPr>
            <w:r w:rsidRPr="00636AC0">
              <w:rPr>
                <w:rFonts w:ascii="Arial" w:hAnsi="Arial" w:cs="Arial"/>
                <w:szCs w:val="20"/>
              </w:rPr>
              <w:t>Portal de Proyecto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581E48" w14:textId="77777777" w:rsidR="0017103C" w:rsidRPr="00636AC0" w:rsidRDefault="0017103C" w:rsidP="007F282D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268E8AF9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7103C" w:rsidRPr="003D0FAE" w14:paraId="6566743B" w14:textId="77777777" w:rsidTr="0017103C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617489AA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D23837" w14:textId="77777777" w:rsidR="0017103C" w:rsidRPr="00636AC0" w:rsidRDefault="008268F5" w:rsidP="007F282D">
            <w:pPr>
              <w:pStyle w:val="Sinespaciado1"/>
              <w:rPr>
                <w:rFonts w:ascii="Arial" w:hAnsi="Arial" w:cs="Arial"/>
                <w:szCs w:val="20"/>
              </w:rPr>
            </w:pPr>
            <w:r w:rsidRPr="00636AC0">
              <w:rPr>
                <w:rFonts w:ascii="Arial" w:hAnsi="Arial" w:cs="Arial"/>
                <w:szCs w:val="20"/>
              </w:rPr>
              <w:t>Cronograma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1C380AD" w14:textId="77777777" w:rsidR="0017103C" w:rsidRPr="003D0FAE" w:rsidRDefault="0017103C" w:rsidP="007F282D">
            <w:pPr>
              <w:pStyle w:val="Sinespaciado1"/>
              <w:rPr>
                <w:rFonts w:ascii="Arial" w:hAnsi="Arial" w:cs="Arial"/>
                <w:szCs w:val="20"/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742C5FDC" w14:textId="77777777" w:rsidR="0017103C" w:rsidRPr="003D0FAE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  <w:lang w:val="pt-BR"/>
              </w:rPr>
            </w:pPr>
          </w:p>
        </w:tc>
      </w:tr>
      <w:tr w:rsidR="0017103C" w:rsidRPr="00D078CB" w14:paraId="514B1D7A" w14:textId="77777777" w:rsidTr="0017103C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2685D846" w14:textId="77777777" w:rsidR="0017103C" w:rsidRPr="003D0FAE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C6AAED" w14:textId="77777777" w:rsidR="0017103C" w:rsidRPr="00636AC0" w:rsidRDefault="008268F5" w:rsidP="007F282D">
            <w:pPr>
              <w:pStyle w:val="Sinespaciado1"/>
              <w:rPr>
                <w:rFonts w:ascii="Arial" w:hAnsi="Arial" w:cs="Arial"/>
                <w:szCs w:val="20"/>
              </w:rPr>
            </w:pPr>
            <w:r w:rsidRPr="00636AC0">
              <w:rPr>
                <w:rFonts w:ascii="Arial" w:hAnsi="Arial" w:cs="Arial"/>
                <w:szCs w:val="20"/>
              </w:rPr>
              <w:t>Registro de Riesgos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B983A77" w14:textId="77777777" w:rsidR="0017103C" w:rsidRPr="00636AC0" w:rsidRDefault="0017103C" w:rsidP="007F282D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3A079E27" w14:textId="77777777" w:rsidR="0017103C" w:rsidRPr="00D078CB" w:rsidRDefault="0017103C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07762" w:rsidRPr="00D078CB" w14:paraId="3E07C8AA" w14:textId="77777777" w:rsidTr="00FC04E3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9B6ACF5" w14:textId="77777777" w:rsidR="00B07762" w:rsidRPr="00D078CB" w:rsidRDefault="00B07762" w:rsidP="00FC04E3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161277" w14:textId="77777777" w:rsidR="00B07762" w:rsidRPr="00636AC0" w:rsidRDefault="00B07762" w:rsidP="00FC04E3">
            <w:pPr>
              <w:pStyle w:val="Sinespaciado1"/>
              <w:rPr>
                <w:rFonts w:ascii="Arial" w:hAnsi="Arial" w:cs="Arial"/>
                <w:szCs w:val="20"/>
              </w:rPr>
            </w:pPr>
            <w:r w:rsidRPr="00636AC0">
              <w:rPr>
                <w:rFonts w:ascii="Arial" w:hAnsi="Arial" w:cs="Arial"/>
                <w:szCs w:val="20"/>
              </w:rPr>
              <w:t>Minutas de Reunión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CF2270" w14:textId="77777777" w:rsidR="00B07762" w:rsidRPr="00636AC0" w:rsidRDefault="00B07762" w:rsidP="00FC04E3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4A692045" w14:textId="77777777" w:rsidR="00B07762" w:rsidRPr="00D078CB" w:rsidRDefault="00B07762" w:rsidP="00FC04E3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11912" w:rsidRPr="00D078CB" w14:paraId="51C1FC14" w14:textId="77777777" w:rsidTr="0017103C">
        <w:trPr>
          <w:trHeight w:val="397"/>
        </w:trPr>
        <w:tc>
          <w:tcPr>
            <w:tcW w:w="249" w:type="dxa"/>
            <w:tcBorders>
              <w:left w:val="single" w:sz="4" w:space="0" w:color="808080"/>
              <w:right w:val="single" w:sz="4" w:space="0" w:color="BFBFBF"/>
            </w:tcBorders>
            <w:vAlign w:val="center"/>
          </w:tcPr>
          <w:p w14:paraId="4BA9F42E" w14:textId="77777777" w:rsidR="00711912" w:rsidRPr="00D078CB" w:rsidRDefault="00711912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095B0E" w14:textId="77777777" w:rsidR="00711912" w:rsidRPr="00636AC0" w:rsidRDefault="00B07762" w:rsidP="00CC1E3B">
            <w:pPr>
              <w:pStyle w:val="Sinespaciado1"/>
              <w:rPr>
                <w:rFonts w:ascii="Arial" w:hAnsi="Arial" w:cs="Arial"/>
                <w:szCs w:val="20"/>
              </w:rPr>
            </w:pPr>
            <w:r w:rsidRPr="00636AC0">
              <w:rPr>
                <w:rFonts w:ascii="Arial" w:hAnsi="Arial" w:cs="Arial"/>
                <w:szCs w:val="20"/>
              </w:rPr>
              <w:t>Documento Relacionado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F719D4" w14:textId="77777777" w:rsidR="00711912" w:rsidRPr="00636AC0" w:rsidRDefault="00711912" w:rsidP="00CC1E3B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BFBFBF"/>
              <w:right w:val="single" w:sz="4" w:space="0" w:color="808080"/>
            </w:tcBorders>
            <w:vAlign w:val="center"/>
          </w:tcPr>
          <w:p w14:paraId="61A6A983" w14:textId="77777777" w:rsidR="00711912" w:rsidRPr="00D078CB" w:rsidRDefault="00711912" w:rsidP="007F282D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11912" w:rsidRPr="00D078CB" w14:paraId="037F39AA" w14:textId="77777777" w:rsidTr="007F282D">
        <w:trPr>
          <w:trHeight w:val="283"/>
        </w:trPr>
        <w:tc>
          <w:tcPr>
            <w:tcW w:w="249" w:type="dxa"/>
            <w:tcBorders>
              <w:left w:val="single" w:sz="4" w:space="0" w:color="808080"/>
              <w:bottom w:val="single" w:sz="4" w:space="0" w:color="808080"/>
            </w:tcBorders>
          </w:tcPr>
          <w:p w14:paraId="19F05DEA" w14:textId="77777777" w:rsidR="00711912" w:rsidRPr="00D078CB" w:rsidRDefault="00711912" w:rsidP="007F282D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14:paraId="354F9AE6" w14:textId="77777777" w:rsidR="00711912" w:rsidRPr="00FC1E9A" w:rsidRDefault="00711912" w:rsidP="0017103C">
            <w:pPr>
              <w:pStyle w:val="Sinespaciado1"/>
              <w:jc w:val="center"/>
              <w:rPr>
                <w:rFonts w:ascii="Arial" w:hAnsi="Arial" w:cs="Arial"/>
                <w:i/>
                <w:color w:val="A6A6A6"/>
                <w:sz w:val="18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49F62892" w14:textId="77777777" w:rsidR="00711912" w:rsidRPr="00D078CB" w:rsidRDefault="00711912" w:rsidP="007F282D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42D3F351" w14:textId="77777777" w:rsidR="004C6FF3" w:rsidRPr="00D078CB" w:rsidRDefault="004C6FF3" w:rsidP="00E33591">
      <w:pPr>
        <w:rPr>
          <w:rFonts w:cs="Arial"/>
        </w:rPr>
      </w:pPr>
    </w:p>
    <w:p w14:paraId="582A4BFB" w14:textId="77777777" w:rsidR="004C6FF3" w:rsidRDefault="004C6FF3" w:rsidP="00E33591">
      <w:pPr>
        <w:rPr>
          <w:rFonts w:cs="Arial"/>
        </w:rPr>
      </w:pPr>
    </w:p>
    <w:p w14:paraId="69B1C90D" w14:textId="77777777" w:rsidR="001C3D2A" w:rsidRPr="00D078CB" w:rsidRDefault="001C3D2A" w:rsidP="00E33591">
      <w:pPr>
        <w:rPr>
          <w:rFonts w:cs="Arial"/>
        </w:rPr>
      </w:pPr>
    </w:p>
    <w:p w14:paraId="647AF500" w14:textId="77777777" w:rsidR="001C3D2A" w:rsidRPr="00D078CB" w:rsidRDefault="001C3D2A" w:rsidP="00E33591">
      <w:pPr>
        <w:rPr>
          <w:rFonts w:cs="Aria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 w:firstRow="1" w:lastRow="0" w:firstColumn="1" w:lastColumn="0" w:noHBand="0" w:noVBand="0"/>
      </w:tblPr>
      <w:tblGrid>
        <w:gridCol w:w="248"/>
        <w:gridCol w:w="1384"/>
        <w:gridCol w:w="281"/>
        <w:gridCol w:w="1542"/>
        <w:gridCol w:w="281"/>
        <w:gridCol w:w="2218"/>
        <w:gridCol w:w="282"/>
        <w:gridCol w:w="2052"/>
        <w:gridCol w:w="236"/>
      </w:tblGrid>
      <w:tr w:rsidR="00760FB6" w:rsidRPr="00D078CB" w14:paraId="4C1842CB" w14:textId="77777777" w:rsidTr="00D51804">
        <w:trPr>
          <w:trHeight w:val="283"/>
        </w:trPr>
        <w:tc>
          <w:tcPr>
            <w:tcW w:w="248" w:type="dxa"/>
            <w:tcBorders>
              <w:top w:val="single" w:sz="4" w:space="0" w:color="808080"/>
              <w:left w:val="single" w:sz="4" w:space="0" w:color="808080"/>
            </w:tcBorders>
          </w:tcPr>
          <w:p w14:paraId="5C15F5D0" w14:textId="77777777" w:rsidR="00760FB6" w:rsidRPr="00D078CB" w:rsidRDefault="00760FB6" w:rsidP="00EC2F1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40" w:type="dxa"/>
            <w:gridSpan w:val="7"/>
            <w:tcBorders>
              <w:top w:val="single" w:sz="4" w:space="0" w:color="808080"/>
              <w:bottom w:val="nil"/>
            </w:tcBorders>
          </w:tcPr>
          <w:p w14:paraId="51840D38" w14:textId="77777777" w:rsidR="00760FB6" w:rsidRPr="00D078CB" w:rsidRDefault="00760FB6" w:rsidP="00EC2F1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808080"/>
              <w:right w:val="single" w:sz="4" w:space="0" w:color="808080"/>
            </w:tcBorders>
          </w:tcPr>
          <w:p w14:paraId="51FC0352" w14:textId="77777777" w:rsidR="00760FB6" w:rsidRPr="00D078CB" w:rsidRDefault="00760FB6" w:rsidP="00EC2F1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760FB6" w:rsidRPr="00D078CB" w14:paraId="17F5796F" w14:textId="77777777" w:rsidTr="00D51804">
        <w:trPr>
          <w:trHeight w:val="397"/>
        </w:trPr>
        <w:tc>
          <w:tcPr>
            <w:tcW w:w="248" w:type="dxa"/>
            <w:tcBorders>
              <w:left w:val="single" w:sz="4" w:space="0" w:color="808080"/>
              <w:right w:val="nil"/>
            </w:tcBorders>
            <w:vAlign w:val="center"/>
          </w:tcPr>
          <w:p w14:paraId="59C75610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885E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Elaboró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54EDA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0ECEA65D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F4DC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734E62CD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14C3C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7B4653B7" w14:textId="77777777" w:rsidR="00760FB6" w:rsidRPr="00D078CB" w:rsidRDefault="00760FB6" w:rsidP="003D0FAE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808080"/>
            </w:tcBorders>
            <w:vAlign w:val="center"/>
          </w:tcPr>
          <w:p w14:paraId="54067CFB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60FB6" w:rsidRPr="00D078CB" w14:paraId="37983983" w14:textId="77777777" w:rsidTr="00D51804">
        <w:trPr>
          <w:trHeight w:val="283"/>
        </w:trPr>
        <w:tc>
          <w:tcPr>
            <w:tcW w:w="248" w:type="dxa"/>
            <w:tcBorders>
              <w:left w:val="single" w:sz="4" w:space="0" w:color="808080"/>
              <w:right w:val="nil"/>
            </w:tcBorders>
            <w:vAlign w:val="center"/>
          </w:tcPr>
          <w:p w14:paraId="3F405F68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E895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F60C4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0015E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Fecha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3589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A00F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Firma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C50BF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25513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Aclaración</w:t>
            </w:r>
          </w:p>
        </w:tc>
        <w:tc>
          <w:tcPr>
            <w:tcW w:w="236" w:type="dxa"/>
            <w:tcBorders>
              <w:left w:val="nil"/>
              <w:right w:val="single" w:sz="4" w:space="0" w:color="808080"/>
            </w:tcBorders>
            <w:vAlign w:val="center"/>
          </w:tcPr>
          <w:p w14:paraId="74A6A1C0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</w:tr>
      <w:tr w:rsidR="00D51804" w:rsidRPr="00D078CB" w14:paraId="6FF8686E" w14:textId="77777777" w:rsidTr="00D51804">
        <w:trPr>
          <w:trHeight w:val="533"/>
        </w:trPr>
        <w:tc>
          <w:tcPr>
            <w:tcW w:w="248" w:type="dxa"/>
            <w:tcBorders>
              <w:left w:val="single" w:sz="4" w:space="0" w:color="808080"/>
              <w:right w:val="nil"/>
            </w:tcBorders>
            <w:vAlign w:val="center"/>
          </w:tcPr>
          <w:p w14:paraId="65E32CAE" w14:textId="77777777" w:rsidR="00D51804" w:rsidRPr="00D078CB" w:rsidRDefault="00D51804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60419" w14:textId="77777777" w:rsidR="00D51804" w:rsidRDefault="00D51804" w:rsidP="00FC04E3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Aprobado/</w:t>
            </w:r>
          </w:p>
          <w:p w14:paraId="4E481AB5" w14:textId="77777777" w:rsidR="00D51804" w:rsidRPr="00D078CB" w:rsidRDefault="00D51804" w:rsidP="00FC04E3">
            <w:pPr>
              <w:pStyle w:val="Sinespaciado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Rechazado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5739C" w14:textId="77777777" w:rsidR="00D51804" w:rsidRPr="00D078CB" w:rsidRDefault="00D51804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00A10A0F" w14:textId="77777777" w:rsidR="00D51804" w:rsidRPr="00D078CB" w:rsidRDefault="00D51804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B8185" w14:textId="77777777" w:rsidR="00D51804" w:rsidRPr="00D078CB" w:rsidRDefault="00D51804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7D749B43" w14:textId="77777777" w:rsidR="00D51804" w:rsidRPr="00D078CB" w:rsidRDefault="00D51804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55DBC" w14:textId="77777777" w:rsidR="00D51804" w:rsidRPr="00D078CB" w:rsidRDefault="00D51804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 w14:paraId="1A99F401" w14:textId="77777777" w:rsidR="00D51804" w:rsidRPr="00D078CB" w:rsidRDefault="00D51804" w:rsidP="00EC2F14">
            <w:pPr>
              <w:pStyle w:val="Sinespaciado1"/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808080"/>
            </w:tcBorders>
            <w:vAlign w:val="center"/>
          </w:tcPr>
          <w:p w14:paraId="1F3283D6" w14:textId="77777777" w:rsidR="00D51804" w:rsidRPr="00D078CB" w:rsidRDefault="00D51804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60FB6" w:rsidRPr="00D078CB" w14:paraId="5F8D6708" w14:textId="77777777" w:rsidTr="00D51804">
        <w:trPr>
          <w:trHeight w:val="283"/>
        </w:trPr>
        <w:tc>
          <w:tcPr>
            <w:tcW w:w="248" w:type="dxa"/>
            <w:tcBorders>
              <w:left w:val="single" w:sz="4" w:space="0" w:color="808080"/>
              <w:right w:val="nil"/>
            </w:tcBorders>
            <w:vAlign w:val="center"/>
          </w:tcPr>
          <w:p w14:paraId="27CB2CF0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7B919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B99D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1AB75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Fecha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B5ECC" w14:textId="77777777" w:rsidR="00760FB6" w:rsidRPr="00D078CB" w:rsidRDefault="00760FB6" w:rsidP="00EC2F14">
            <w:pPr>
              <w:pStyle w:val="Sinespaciado1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BA43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Firma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6EFC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CA0CC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D078CB">
              <w:rPr>
                <w:rFonts w:ascii="Arial" w:hAnsi="Arial" w:cs="Arial"/>
                <w:i/>
                <w:sz w:val="18"/>
                <w:szCs w:val="20"/>
              </w:rPr>
              <w:t>Aclaración</w:t>
            </w:r>
          </w:p>
        </w:tc>
        <w:tc>
          <w:tcPr>
            <w:tcW w:w="236" w:type="dxa"/>
            <w:tcBorders>
              <w:left w:val="nil"/>
              <w:right w:val="single" w:sz="4" w:space="0" w:color="808080"/>
            </w:tcBorders>
            <w:vAlign w:val="center"/>
          </w:tcPr>
          <w:p w14:paraId="4E31977D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</w:p>
        </w:tc>
      </w:tr>
      <w:tr w:rsidR="00760FB6" w:rsidRPr="00D078CB" w14:paraId="03AF3891" w14:textId="77777777" w:rsidTr="00D51804">
        <w:trPr>
          <w:trHeight w:val="283"/>
        </w:trPr>
        <w:tc>
          <w:tcPr>
            <w:tcW w:w="248" w:type="dxa"/>
            <w:tcBorders>
              <w:left w:val="single" w:sz="4" w:space="0" w:color="808080"/>
              <w:bottom w:val="single" w:sz="4" w:space="0" w:color="808080"/>
            </w:tcBorders>
          </w:tcPr>
          <w:p w14:paraId="4EB688D4" w14:textId="77777777" w:rsidR="00760FB6" w:rsidRPr="00D078CB" w:rsidRDefault="00760FB6" w:rsidP="00EC2F1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040" w:type="dxa"/>
            <w:gridSpan w:val="7"/>
            <w:tcBorders>
              <w:top w:val="nil"/>
              <w:bottom w:val="single" w:sz="4" w:space="0" w:color="808080"/>
            </w:tcBorders>
          </w:tcPr>
          <w:p w14:paraId="4BAC0E92" w14:textId="77777777" w:rsidR="00760FB6" w:rsidRPr="00D078CB" w:rsidRDefault="00760FB6" w:rsidP="00EC2F14">
            <w:pPr>
              <w:pStyle w:val="Sinespaciado1"/>
              <w:jc w:val="center"/>
              <w:rPr>
                <w:rFonts w:ascii="Arial" w:hAnsi="Arial" w:cs="Arial"/>
                <w:szCs w:val="20"/>
              </w:rPr>
            </w:pPr>
            <w:r w:rsidRPr="00E66B2A">
              <w:rPr>
                <w:rFonts w:ascii="Arial" w:hAnsi="Arial" w:cs="Arial"/>
                <w:i/>
                <w:color w:val="A6A6A6"/>
                <w:sz w:val="18"/>
                <w:szCs w:val="20"/>
              </w:rPr>
              <w:t>Nota: Tachar lo que no corresponda</w:t>
            </w:r>
          </w:p>
        </w:tc>
        <w:tc>
          <w:tcPr>
            <w:tcW w:w="236" w:type="dxa"/>
            <w:tcBorders>
              <w:bottom w:val="single" w:sz="4" w:space="0" w:color="808080"/>
              <w:right w:val="single" w:sz="4" w:space="0" w:color="808080"/>
            </w:tcBorders>
          </w:tcPr>
          <w:p w14:paraId="22B7E3E9" w14:textId="77777777" w:rsidR="00760FB6" w:rsidRPr="00D078CB" w:rsidRDefault="00760FB6" w:rsidP="00EC2F14">
            <w:pPr>
              <w:pStyle w:val="Sinespaciado1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7419BAC2" w14:textId="77777777" w:rsidR="001C3D2A" w:rsidRPr="00D078CB" w:rsidRDefault="001C3D2A" w:rsidP="004C6FF3">
      <w:pPr>
        <w:rPr>
          <w:rFonts w:cs="Arial"/>
        </w:rPr>
      </w:pPr>
    </w:p>
    <w:sectPr w:rsidR="001C3D2A" w:rsidRPr="00D078CB" w:rsidSect="007955DF">
      <w:headerReference w:type="default" r:id="rId13"/>
      <w:footerReference w:type="default" r:id="rId14"/>
      <w:pgSz w:w="11906" w:h="16838"/>
      <w:pgMar w:top="1418" w:right="1897" w:bottom="1418" w:left="1701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4B5B6" w14:textId="77777777" w:rsidR="00557276" w:rsidRDefault="00557276">
      <w:r>
        <w:separator/>
      </w:r>
    </w:p>
  </w:endnote>
  <w:endnote w:type="continuationSeparator" w:id="0">
    <w:p w14:paraId="499AC89A" w14:textId="77777777" w:rsidR="00557276" w:rsidRDefault="0055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0676B" w14:textId="77777777" w:rsidR="007C22E8" w:rsidRDefault="007C22E8" w:rsidP="007C22E8">
    <w:pPr>
      <w:pStyle w:val="Piedepgina"/>
      <w:jc w:val="left"/>
      <w:rPr>
        <w:rFonts w:ascii="Calibri" w:hAnsi="Calibri"/>
        <w:lang w:val="es-ES"/>
      </w:rPr>
    </w:pPr>
  </w:p>
  <w:p w14:paraId="181C3E21" w14:textId="77777777" w:rsidR="005434D6" w:rsidRDefault="007955DF" w:rsidP="007955DF">
    <w:pPr>
      <w:pStyle w:val="Piedepgina"/>
      <w:jc w:val="right"/>
    </w:pPr>
    <w:r w:rsidRPr="00B96592">
      <w:rPr>
        <w:rFonts w:ascii="Calibri" w:hAnsi="Calibri"/>
        <w:lang w:val="es-ES"/>
      </w:rPr>
      <w:t>Página</w:t>
    </w:r>
    <w:r>
      <w:rPr>
        <w:rFonts w:ascii="Calibri" w:hAnsi="Calibri"/>
        <w:lang w:val="es-ES"/>
      </w:rPr>
      <w:t xml:space="preserve"> </w:t>
    </w:r>
    <w:r w:rsidRPr="00B96592">
      <w:rPr>
        <w:rFonts w:ascii="Calibri" w:hAnsi="Calibri"/>
        <w:lang w:val="es-ES"/>
      </w:rPr>
      <w:t xml:space="preserve"> </w:t>
    </w:r>
    <w:r w:rsidR="00431038" w:rsidRPr="00B96592">
      <w:rPr>
        <w:rFonts w:ascii="Calibri" w:hAnsi="Calibri"/>
        <w:b/>
        <w:lang w:val="es-ES"/>
      </w:rPr>
      <w:fldChar w:fldCharType="begin"/>
    </w:r>
    <w:r w:rsidRPr="00B96592">
      <w:rPr>
        <w:rFonts w:ascii="Calibri" w:hAnsi="Calibri"/>
        <w:lang w:val="es-ES"/>
      </w:rPr>
      <w:instrText xml:space="preserve"> PAGE </w:instrText>
    </w:r>
    <w:r w:rsidR="00431038" w:rsidRPr="00B96592">
      <w:rPr>
        <w:rFonts w:ascii="Calibri" w:hAnsi="Calibri"/>
        <w:b/>
        <w:lang w:val="es-ES"/>
      </w:rPr>
      <w:fldChar w:fldCharType="separate"/>
    </w:r>
    <w:r w:rsidR="007A61A2">
      <w:rPr>
        <w:rFonts w:ascii="Calibri" w:hAnsi="Calibri"/>
        <w:noProof/>
        <w:lang w:val="es-ES"/>
      </w:rPr>
      <w:t>1</w:t>
    </w:r>
    <w:r w:rsidR="00431038" w:rsidRPr="00B96592">
      <w:rPr>
        <w:rFonts w:ascii="Calibri" w:hAnsi="Calibri"/>
        <w:b/>
        <w:lang w:val="es-ES"/>
      </w:rPr>
      <w:fldChar w:fldCharType="end"/>
    </w:r>
    <w:r w:rsidRPr="00B96592">
      <w:rPr>
        <w:rFonts w:ascii="Calibri" w:hAnsi="Calibri"/>
        <w:lang w:val="es-ES"/>
      </w:rPr>
      <w:t xml:space="preserve"> de </w:t>
    </w:r>
    <w:r w:rsidR="00431038" w:rsidRPr="00B96592">
      <w:rPr>
        <w:rFonts w:ascii="Calibri" w:hAnsi="Calibri"/>
        <w:b/>
        <w:lang w:val="es-ES"/>
      </w:rPr>
      <w:fldChar w:fldCharType="begin"/>
    </w:r>
    <w:r w:rsidRPr="00B96592">
      <w:rPr>
        <w:rFonts w:ascii="Calibri" w:hAnsi="Calibri"/>
        <w:lang w:val="es-ES"/>
      </w:rPr>
      <w:instrText xml:space="preserve"> NUMPAGES </w:instrText>
    </w:r>
    <w:r w:rsidR="00431038" w:rsidRPr="00B96592">
      <w:rPr>
        <w:rFonts w:ascii="Calibri" w:hAnsi="Calibri"/>
        <w:b/>
        <w:lang w:val="es-ES"/>
      </w:rPr>
      <w:fldChar w:fldCharType="separate"/>
    </w:r>
    <w:r w:rsidR="007A61A2">
      <w:rPr>
        <w:rFonts w:ascii="Calibri" w:hAnsi="Calibri"/>
        <w:noProof/>
        <w:lang w:val="es-ES"/>
      </w:rPr>
      <w:t>5</w:t>
    </w:r>
    <w:r w:rsidR="00431038" w:rsidRPr="00B96592">
      <w:rPr>
        <w:rFonts w:ascii="Calibri" w:hAnsi="Calibri"/>
        <w:b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FF8BC" w14:textId="77777777" w:rsidR="00557276" w:rsidRDefault="00557276">
      <w:r>
        <w:separator/>
      </w:r>
    </w:p>
  </w:footnote>
  <w:footnote w:type="continuationSeparator" w:id="0">
    <w:p w14:paraId="61FC4647" w14:textId="77777777" w:rsidR="00557276" w:rsidRDefault="00557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40"/>
      <w:gridCol w:w="2842"/>
      <w:gridCol w:w="2842"/>
    </w:tblGrid>
    <w:tr w:rsidR="00962EF6" w14:paraId="19AC88AD" w14:textId="77777777" w:rsidTr="00962EF6">
      <w:tc>
        <w:tcPr>
          <w:tcW w:w="2881" w:type="dxa"/>
          <w:vAlign w:val="center"/>
        </w:tcPr>
        <w:p w14:paraId="4E89E68B" w14:textId="77777777" w:rsidR="00962EF6" w:rsidRPr="00962EF6" w:rsidRDefault="00962EF6" w:rsidP="00962EF6">
          <w:pPr>
            <w:pStyle w:val="Encabezado"/>
            <w:jc w:val="center"/>
            <w:rPr>
              <w:rFonts w:ascii="Calibri" w:hAnsi="Calibri"/>
            </w:rPr>
          </w:pPr>
        </w:p>
      </w:tc>
      <w:tc>
        <w:tcPr>
          <w:tcW w:w="2882" w:type="dxa"/>
          <w:vAlign w:val="center"/>
        </w:tcPr>
        <w:p w14:paraId="1B5E354B" w14:textId="77777777" w:rsidR="00962EF6" w:rsidRPr="00962EF6" w:rsidRDefault="00962EF6" w:rsidP="00962EF6">
          <w:pPr>
            <w:pStyle w:val="Encabezado"/>
            <w:jc w:val="center"/>
            <w:rPr>
              <w:rFonts w:ascii="Calibri" w:hAnsi="Calibri"/>
            </w:rPr>
          </w:pPr>
        </w:p>
      </w:tc>
      <w:tc>
        <w:tcPr>
          <w:tcW w:w="2882" w:type="dxa"/>
          <w:vAlign w:val="center"/>
        </w:tcPr>
        <w:p w14:paraId="082F4D13" w14:textId="77777777" w:rsidR="00962EF6" w:rsidRPr="00962EF6" w:rsidRDefault="00962EF6" w:rsidP="00962EF6">
          <w:pPr>
            <w:pStyle w:val="Encabezado"/>
            <w:jc w:val="center"/>
            <w:rPr>
              <w:rFonts w:ascii="Calibri" w:hAnsi="Calibri"/>
            </w:rPr>
          </w:pPr>
        </w:p>
      </w:tc>
    </w:tr>
  </w:tbl>
  <w:p w14:paraId="0B042639" w14:textId="77777777" w:rsidR="005434D6" w:rsidRPr="00962EF6" w:rsidRDefault="00557276">
    <w:r>
      <w:rPr>
        <w:noProof/>
      </w:rPr>
      <w:pict>
        <v:line id="_x0000_s2065" style="position:absolute;left:0;text-align:left;z-index:251657216;mso-position-horizontal-relative:text;mso-position-vertical-relative:text" from="433.15pt,10.25pt" to="434.05pt,737.45pt" strokecolor="#ccc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9E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452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249AA"/>
    <w:multiLevelType w:val="hybridMultilevel"/>
    <w:tmpl w:val="A8320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9067C"/>
    <w:multiLevelType w:val="hybridMultilevel"/>
    <w:tmpl w:val="62721984"/>
    <w:lvl w:ilvl="0" w:tplc="836427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984258"/>
    <w:multiLevelType w:val="hybridMultilevel"/>
    <w:tmpl w:val="F39A1146"/>
    <w:lvl w:ilvl="0" w:tplc="156E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C54"/>
    <w:multiLevelType w:val="hybridMultilevel"/>
    <w:tmpl w:val="63423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D3C9E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2332757"/>
    <w:multiLevelType w:val="hybridMultilevel"/>
    <w:tmpl w:val="E522FB0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D0022CB"/>
    <w:multiLevelType w:val="hybridMultilevel"/>
    <w:tmpl w:val="6A1AF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D086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B13DCB"/>
    <w:multiLevelType w:val="hybridMultilevel"/>
    <w:tmpl w:val="CF2A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E4BC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9944EF"/>
    <w:multiLevelType w:val="hybridMultilevel"/>
    <w:tmpl w:val="8876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9589C"/>
    <w:multiLevelType w:val="hybridMultilevel"/>
    <w:tmpl w:val="3E14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E251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BF0836"/>
    <w:multiLevelType w:val="hybridMultilevel"/>
    <w:tmpl w:val="5600CF3C"/>
    <w:lvl w:ilvl="0" w:tplc="5B7C21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7E95938"/>
    <w:multiLevelType w:val="multilevel"/>
    <w:tmpl w:val="C7D256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98099"/>
        <w:sz w:val="24"/>
        <w:szCs w:val="28"/>
        <w:vertAlign w:val="baseline"/>
      </w:rPr>
    </w:lvl>
    <w:lvl w:ilvl="1">
      <w:start w:val="1"/>
      <w:numFmt w:val="bullet"/>
      <w:lvlText w:val="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D8C7A8"/>
        <w:sz w:val="28"/>
        <w:szCs w:val="28"/>
        <w:vertAlign w:val="baseline"/>
      </w:rPr>
    </w:lvl>
    <w:lvl w:ilvl="2">
      <w:start w:val="1"/>
      <w:numFmt w:val="bullet"/>
      <w:lvlText w:val="o"/>
      <w:lvlJc w:val="left"/>
      <w:pPr>
        <w:tabs>
          <w:tab w:val="num" w:pos="1843"/>
        </w:tabs>
        <w:ind w:left="1843" w:hanging="425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8"/>
        <w:szCs w:val="28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5E0081"/>
    <w:multiLevelType w:val="hybridMultilevel"/>
    <w:tmpl w:val="EE7A5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80719"/>
    <w:multiLevelType w:val="hybridMultilevel"/>
    <w:tmpl w:val="D486A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0712F"/>
    <w:multiLevelType w:val="multilevel"/>
    <w:tmpl w:val="93F49F3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D2E7A74"/>
    <w:multiLevelType w:val="hybridMultilevel"/>
    <w:tmpl w:val="27A09F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D2271"/>
    <w:multiLevelType w:val="hybridMultilevel"/>
    <w:tmpl w:val="10FA913A"/>
    <w:lvl w:ilvl="0" w:tplc="B7DE47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981A73"/>
    <w:multiLevelType w:val="multilevel"/>
    <w:tmpl w:val="B0BA54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szCs w:val="32"/>
        <w:u w:val="no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suff w:val="space"/>
      <w:lvlText w:val="%1.%2.%3.%4 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1800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6A80986"/>
    <w:multiLevelType w:val="hybridMultilevel"/>
    <w:tmpl w:val="0AD85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60833"/>
    <w:multiLevelType w:val="hybridMultilevel"/>
    <w:tmpl w:val="A1246264"/>
    <w:lvl w:ilvl="0" w:tplc="08AE70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C735F7"/>
    <w:multiLevelType w:val="multilevel"/>
    <w:tmpl w:val="C7D2566E"/>
    <w:styleLink w:val="EstiloEsquemanumeradoColorpersonalizadoRGB105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color w:val="698099"/>
        <w:sz w:val="24"/>
        <w:szCs w:val="28"/>
      </w:rPr>
    </w:lvl>
    <w:lvl w:ilvl="1">
      <w:start w:val="1"/>
      <w:numFmt w:val="bullet"/>
      <w:lvlText w:val="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  <w:color w:val="D8C7A8"/>
        <w:sz w:val="28"/>
        <w:szCs w:val="28"/>
      </w:rPr>
    </w:lvl>
    <w:lvl w:ilvl="2">
      <w:start w:val="1"/>
      <w:numFmt w:val="bullet"/>
      <w:lvlText w:val="o"/>
      <w:lvlJc w:val="left"/>
      <w:pPr>
        <w:tabs>
          <w:tab w:val="num" w:pos="1843"/>
        </w:tabs>
        <w:ind w:left="1843" w:hanging="425"/>
      </w:pPr>
      <w:rPr>
        <w:rFonts w:ascii="Courier New" w:hAnsi="Courier New" w:hint="default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786A0F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5"/>
  </w:num>
  <w:num w:numId="5">
    <w:abstractNumId w:val="21"/>
  </w:num>
  <w:num w:numId="6">
    <w:abstractNumId w:val="24"/>
  </w:num>
  <w:num w:numId="7">
    <w:abstractNumId w:val="3"/>
  </w:num>
  <w:num w:numId="8">
    <w:abstractNumId w:val="20"/>
  </w:num>
  <w:num w:numId="9">
    <w:abstractNumId w:val="19"/>
  </w:num>
  <w:num w:numId="10">
    <w:abstractNumId w:val="4"/>
  </w:num>
  <w:num w:numId="11">
    <w:abstractNumId w:val="14"/>
  </w:num>
  <w:num w:numId="12">
    <w:abstractNumId w:val="1"/>
  </w:num>
  <w:num w:numId="13">
    <w:abstractNumId w:val="9"/>
  </w:num>
  <w:num w:numId="14">
    <w:abstractNumId w:val="26"/>
  </w:num>
  <w:num w:numId="15">
    <w:abstractNumId w:val="6"/>
  </w:num>
  <w:num w:numId="16">
    <w:abstractNumId w:val="11"/>
  </w:num>
  <w:num w:numId="17">
    <w:abstractNumId w:val="0"/>
  </w:num>
  <w:num w:numId="18">
    <w:abstractNumId w:val="18"/>
  </w:num>
  <w:num w:numId="19">
    <w:abstractNumId w:val="8"/>
  </w:num>
  <w:num w:numId="20">
    <w:abstractNumId w:val="7"/>
  </w:num>
  <w:num w:numId="21">
    <w:abstractNumId w:val="2"/>
  </w:num>
  <w:num w:numId="22">
    <w:abstractNumId w:val="12"/>
  </w:num>
  <w:num w:numId="23">
    <w:abstractNumId w:val="23"/>
  </w:num>
  <w:num w:numId="24">
    <w:abstractNumId w:val="10"/>
  </w:num>
  <w:num w:numId="25">
    <w:abstractNumId w:val="5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66">
      <o:colormru v:ext="edit" colors="#ccc,#00b0ca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52D6"/>
    <w:rsid w:val="000002D5"/>
    <w:rsid w:val="0002367B"/>
    <w:rsid w:val="00024254"/>
    <w:rsid w:val="00040088"/>
    <w:rsid w:val="0004428A"/>
    <w:rsid w:val="00054760"/>
    <w:rsid w:val="0007219A"/>
    <w:rsid w:val="00086613"/>
    <w:rsid w:val="000956BB"/>
    <w:rsid w:val="0009696A"/>
    <w:rsid w:val="000B19CD"/>
    <w:rsid w:val="000D4987"/>
    <w:rsid w:val="000F34A3"/>
    <w:rsid w:val="00102EBA"/>
    <w:rsid w:val="00106193"/>
    <w:rsid w:val="00110EAD"/>
    <w:rsid w:val="001124AD"/>
    <w:rsid w:val="001151E1"/>
    <w:rsid w:val="00115613"/>
    <w:rsid w:val="00126440"/>
    <w:rsid w:val="00130339"/>
    <w:rsid w:val="00146938"/>
    <w:rsid w:val="00162845"/>
    <w:rsid w:val="0017103C"/>
    <w:rsid w:val="00172D4E"/>
    <w:rsid w:val="00182257"/>
    <w:rsid w:val="001825F4"/>
    <w:rsid w:val="00182CCB"/>
    <w:rsid w:val="001909DF"/>
    <w:rsid w:val="001A0EC1"/>
    <w:rsid w:val="001A20D8"/>
    <w:rsid w:val="001A234B"/>
    <w:rsid w:val="001B242F"/>
    <w:rsid w:val="001C3D2A"/>
    <w:rsid w:val="001E6315"/>
    <w:rsid w:val="001F5581"/>
    <w:rsid w:val="001F6072"/>
    <w:rsid w:val="00260C0B"/>
    <w:rsid w:val="00273E3A"/>
    <w:rsid w:val="002B6110"/>
    <w:rsid w:val="002D0510"/>
    <w:rsid w:val="002D4CF9"/>
    <w:rsid w:val="002E4EBB"/>
    <w:rsid w:val="003109DF"/>
    <w:rsid w:val="00316329"/>
    <w:rsid w:val="00321205"/>
    <w:rsid w:val="0032238D"/>
    <w:rsid w:val="00325F3B"/>
    <w:rsid w:val="00334BA1"/>
    <w:rsid w:val="00375725"/>
    <w:rsid w:val="003805EC"/>
    <w:rsid w:val="0038464D"/>
    <w:rsid w:val="003A1FA1"/>
    <w:rsid w:val="003A5EF6"/>
    <w:rsid w:val="003C0621"/>
    <w:rsid w:val="003D0FAE"/>
    <w:rsid w:val="003D75B6"/>
    <w:rsid w:val="003F431D"/>
    <w:rsid w:val="00403CA1"/>
    <w:rsid w:val="004203C8"/>
    <w:rsid w:val="00426391"/>
    <w:rsid w:val="00431038"/>
    <w:rsid w:val="0045105E"/>
    <w:rsid w:val="00471D02"/>
    <w:rsid w:val="004840EF"/>
    <w:rsid w:val="0049039C"/>
    <w:rsid w:val="00493065"/>
    <w:rsid w:val="004A522D"/>
    <w:rsid w:val="004C6FF3"/>
    <w:rsid w:val="004E04BA"/>
    <w:rsid w:val="004E0EB2"/>
    <w:rsid w:val="004F2DF4"/>
    <w:rsid w:val="00505579"/>
    <w:rsid w:val="00514795"/>
    <w:rsid w:val="005223C7"/>
    <w:rsid w:val="00524D4A"/>
    <w:rsid w:val="00525900"/>
    <w:rsid w:val="005434D6"/>
    <w:rsid w:val="00545B96"/>
    <w:rsid w:val="00557276"/>
    <w:rsid w:val="0057016C"/>
    <w:rsid w:val="005D63CA"/>
    <w:rsid w:val="005E30AA"/>
    <w:rsid w:val="00615BC6"/>
    <w:rsid w:val="00625EF3"/>
    <w:rsid w:val="00636AC0"/>
    <w:rsid w:val="006552D6"/>
    <w:rsid w:val="00683B1C"/>
    <w:rsid w:val="00693A95"/>
    <w:rsid w:val="00695D3C"/>
    <w:rsid w:val="006A1273"/>
    <w:rsid w:val="006A26D6"/>
    <w:rsid w:val="006A77D5"/>
    <w:rsid w:val="006B4F39"/>
    <w:rsid w:val="006C4B6F"/>
    <w:rsid w:val="006D476B"/>
    <w:rsid w:val="006F6759"/>
    <w:rsid w:val="00700916"/>
    <w:rsid w:val="00703BE9"/>
    <w:rsid w:val="007049C0"/>
    <w:rsid w:val="00705DD0"/>
    <w:rsid w:val="00711912"/>
    <w:rsid w:val="00734A4A"/>
    <w:rsid w:val="0074369D"/>
    <w:rsid w:val="00751B24"/>
    <w:rsid w:val="00760FB6"/>
    <w:rsid w:val="00766557"/>
    <w:rsid w:val="00786FC0"/>
    <w:rsid w:val="0079210F"/>
    <w:rsid w:val="007955DF"/>
    <w:rsid w:val="007A61A2"/>
    <w:rsid w:val="007B17B1"/>
    <w:rsid w:val="007C22E8"/>
    <w:rsid w:val="007C4310"/>
    <w:rsid w:val="007C53AE"/>
    <w:rsid w:val="007D0AB6"/>
    <w:rsid w:val="007D1E2D"/>
    <w:rsid w:val="007F19A1"/>
    <w:rsid w:val="007F282D"/>
    <w:rsid w:val="00801D6F"/>
    <w:rsid w:val="00803DCA"/>
    <w:rsid w:val="00807D04"/>
    <w:rsid w:val="00823E4C"/>
    <w:rsid w:val="00824F66"/>
    <w:rsid w:val="008268F5"/>
    <w:rsid w:val="00870797"/>
    <w:rsid w:val="00885538"/>
    <w:rsid w:val="008967D1"/>
    <w:rsid w:val="008B416E"/>
    <w:rsid w:val="008B763E"/>
    <w:rsid w:val="008D3391"/>
    <w:rsid w:val="008F42A3"/>
    <w:rsid w:val="00917DD0"/>
    <w:rsid w:val="0095085F"/>
    <w:rsid w:val="00962EF6"/>
    <w:rsid w:val="00972088"/>
    <w:rsid w:val="00995564"/>
    <w:rsid w:val="00995C39"/>
    <w:rsid w:val="009B5BF5"/>
    <w:rsid w:val="009D749B"/>
    <w:rsid w:val="00A2468D"/>
    <w:rsid w:val="00A25C07"/>
    <w:rsid w:val="00A339CB"/>
    <w:rsid w:val="00A36FD5"/>
    <w:rsid w:val="00A424B8"/>
    <w:rsid w:val="00A4542F"/>
    <w:rsid w:val="00A50C9B"/>
    <w:rsid w:val="00A655C4"/>
    <w:rsid w:val="00A939C3"/>
    <w:rsid w:val="00AB0C56"/>
    <w:rsid w:val="00AB59AF"/>
    <w:rsid w:val="00AC1D41"/>
    <w:rsid w:val="00AC7530"/>
    <w:rsid w:val="00AE636D"/>
    <w:rsid w:val="00AF2633"/>
    <w:rsid w:val="00B07762"/>
    <w:rsid w:val="00B25A41"/>
    <w:rsid w:val="00B30ACA"/>
    <w:rsid w:val="00B31E45"/>
    <w:rsid w:val="00B52B56"/>
    <w:rsid w:val="00BA6A23"/>
    <w:rsid w:val="00BC2C77"/>
    <w:rsid w:val="00BC3812"/>
    <w:rsid w:val="00BC3DDF"/>
    <w:rsid w:val="00BD0009"/>
    <w:rsid w:val="00BF3815"/>
    <w:rsid w:val="00C05A70"/>
    <w:rsid w:val="00C61798"/>
    <w:rsid w:val="00C87879"/>
    <w:rsid w:val="00C91413"/>
    <w:rsid w:val="00CD0FF1"/>
    <w:rsid w:val="00CE0AE6"/>
    <w:rsid w:val="00CF522A"/>
    <w:rsid w:val="00CF741D"/>
    <w:rsid w:val="00D01B10"/>
    <w:rsid w:val="00D06C45"/>
    <w:rsid w:val="00D078CB"/>
    <w:rsid w:val="00D1184C"/>
    <w:rsid w:val="00D1681B"/>
    <w:rsid w:val="00D22F4D"/>
    <w:rsid w:val="00D30838"/>
    <w:rsid w:val="00D35553"/>
    <w:rsid w:val="00D51804"/>
    <w:rsid w:val="00D80C74"/>
    <w:rsid w:val="00D847B8"/>
    <w:rsid w:val="00D91C5A"/>
    <w:rsid w:val="00D96EE9"/>
    <w:rsid w:val="00DA68EF"/>
    <w:rsid w:val="00DB7DD7"/>
    <w:rsid w:val="00DD5A6D"/>
    <w:rsid w:val="00DE4A4B"/>
    <w:rsid w:val="00E007A1"/>
    <w:rsid w:val="00E100CC"/>
    <w:rsid w:val="00E17705"/>
    <w:rsid w:val="00E33591"/>
    <w:rsid w:val="00E425DC"/>
    <w:rsid w:val="00E43603"/>
    <w:rsid w:val="00E45DBB"/>
    <w:rsid w:val="00E462DE"/>
    <w:rsid w:val="00E606CD"/>
    <w:rsid w:val="00E66F74"/>
    <w:rsid w:val="00E9037E"/>
    <w:rsid w:val="00E9073A"/>
    <w:rsid w:val="00EB0D24"/>
    <w:rsid w:val="00EB3ED4"/>
    <w:rsid w:val="00EB5D6C"/>
    <w:rsid w:val="00EC22E7"/>
    <w:rsid w:val="00EE6DFD"/>
    <w:rsid w:val="00EF5D2D"/>
    <w:rsid w:val="00F06652"/>
    <w:rsid w:val="00F276EB"/>
    <w:rsid w:val="00F33C8A"/>
    <w:rsid w:val="00F36007"/>
    <w:rsid w:val="00F40516"/>
    <w:rsid w:val="00F54B92"/>
    <w:rsid w:val="00F61F06"/>
    <w:rsid w:val="00F6522A"/>
    <w:rsid w:val="00F809DA"/>
    <w:rsid w:val="00F91BD6"/>
    <w:rsid w:val="00F93686"/>
    <w:rsid w:val="00FB4431"/>
    <w:rsid w:val="00FC1E9A"/>
    <w:rsid w:val="00FC61E2"/>
    <w:rsid w:val="00FD08FF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>
      <o:colormru v:ext="edit" colors="#ccc,#00b0ca,#ddd"/>
    </o:shapedefaults>
    <o:shapelayout v:ext="edit">
      <o:idmap v:ext="edit" data="1"/>
    </o:shapelayout>
  </w:shapeDefaults>
  <w:decimalSymbol w:val=","/>
  <w:listSeparator w:val=";"/>
  <w14:docId w14:val="71C4F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0DAE"/>
    <w:pPr>
      <w:jc w:val="both"/>
    </w:pPr>
    <w:rPr>
      <w:rFonts w:ascii="Arial" w:hAnsi="Arial"/>
      <w:szCs w:val="24"/>
      <w:lang w:val="es-AR"/>
    </w:rPr>
  </w:style>
  <w:style w:type="paragraph" w:styleId="Ttulo1">
    <w:name w:val="heading 1"/>
    <w:basedOn w:val="Normal"/>
    <w:next w:val="Normal"/>
    <w:qFormat/>
    <w:rsid w:val="00EB0D24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E6315"/>
    <w:pPr>
      <w:widowControl w:val="0"/>
      <w:numPr>
        <w:ilvl w:val="1"/>
        <w:numId w:val="1"/>
      </w:numPr>
      <w:spacing w:after="120"/>
      <w:outlineLvl w:val="1"/>
    </w:pPr>
    <w:rPr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1E6315"/>
    <w:pPr>
      <w:keepNext/>
      <w:numPr>
        <w:ilvl w:val="2"/>
        <w:numId w:val="1"/>
      </w:numPr>
      <w:spacing w:before="240" w:after="60"/>
      <w:outlineLvl w:val="2"/>
    </w:pPr>
    <w:rPr>
      <w:bCs/>
      <w:sz w:val="24"/>
      <w:szCs w:val="26"/>
    </w:rPr>
  </w:style>
  <w:style w:type="paragraph" w:styleId="Ttulo4">
    <w:name w:val="heading 4"/>
    <w:basedOn w:val="Normal"/>
    <w:next w:val="Normal"/>
    <w:qFormat/>
    <w:rsid w:val="003A1FA1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1A0EC1"/>
    <w:rPr>
      <w:b/>
      <w:bCs/>
      <w:szCs w:val="20"/>
    </w:rPr>
  </w:style>
  <w:style w:type="character" w:styleId="Nmerodepgina">
    <w:name w:val="page number"/>
    <w:basedOn w:val="Fuentedeprrafopredeter"/>
    <w:rsid w:val="001A0EC1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1A0EC1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1A0EC1"/>
    <w:pPr>
      <w:ind w:left="378"/>
    </w:pPr>
    <w:rPr>
      <w:color w:val="5A5A5A"/>
      <w:sz w:val="28"/>
      <w:szCs w:val="20"/>
    </w:rPr>
  </w:style>
  <w:style w:type="paragraph" w:styleId="Encabezado">
    <w:name w:val="header"/>
    <w:basedOn w:val="Normal"/>
    <w:rsid w:val="001A0EC1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1A0EC1"/>
    <w:pPr>
      <w:ind w:left="378"/>
    </w:pPr>
    <w:rPr>
      <w:b/>
      <w:bCs/>
      <w:caps/>
      <w:color w:val="000000"/>
      <w:sz w:val="56"/>
      <w:szCs w:val="20"/>
    </w:rPr>
  </w:style>
  <w:style w:type="paragraph" w:styleId="Piedepgina">
    <w:name w:val="footer"/>
    <w:aliases w:val="f"/>
    <w:basedOn w:val="Normal"/>
    <w:rsid w:val="001A0EC1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rsid w:val="001A0EC1"/>
    <w:rPr>
      <w:color w:val="999999"/>
      <w:sz w:val="16"/>
    </w:rPr>
  </w:style>
  <w:style w:type="paragraph" w:styleId="TDC1">
    <w:name w:val="toc 1"/>
    <w:basedOn w:val="Normal"/>
    <w:next w:val="Normal"/>
    <w:autoRedefine/>
    <w:uiPriority w:val="39"/>
    <w:rsid w:val="006A77D5"/>
    <w:pPr>
      <w:tabs>
        <w:tab w:val="left" w:pos="600"/>
        <w:tab w:val="right" w:leader="dot" w:pos="8298"/>
      </w:tabs>
      <w:spacing w:before="120" w:after="120"/>
    </w:pPr>
    <w:rPr>
      <w:rFonts w:cs="Arial"/>
      <w:b/>
      <w:bCs/>
      <w:caps/>
      <w:noProof/>
      <w:sz w:val="24"/>
      <w:szCs w:val="20"/>
    </w:rPr>
  </w:style>
  <w:style w:type="paragraph" w:styleId="TDC2">
    <w:name w:val="toc 2"/>
    <w:basedOn w:val="Normal"/>
    <w:next w:val="Normal"/>
    <w:autoRedefine/>
    <w:uiPriority w:val="39"/>
    <w:rsid w:val="006A77D5"/>
    <w:pPr>
      <w:tabs>
        <w:tab w:val="left" w:pos="600"/>
        <w:tab w:val="right" w:leader="dot" w:pos="8298"/>
      </w:tabs>
      <w:spacing w:after="120"/>
    </w:pPr>
    <w:rPr>
      <w:rFonts w:cs="Arial"/>
      <w:bCs/>
      <w:noProof/>
      <w:szCs w:val="20"/>
    </w:rPr>
  </w:style>
  <w:style w:type="paragraph" w:styleId="TDC3">
    <w:name w:val="toc 3"/>
    <w:basedOn w:val="Normal"/>
    <w:next w:val="Normal"/>
    <w:autoRedefine/>
    <w:semiHidden/>
    <w:rsid w:val="001A0EC1"/>
    <w:pPr>
      <w:ind w:left="200"/>
    </w:pPr>
    <w:rPr>
      <w:rFonts w:ascii="Times New Roman" w:hAnsi="Times New Roman"/>
      <w:szCs w:val="20"/>
    </w:rPr>
  </w:style>
  <w:style w:type="paragraph" w:styleId="TDC4">
    <w:name w:val="toc 4"/>
    <w:basedOn w:val="Normal"/>
    <w:next w:val="Normal"/>
    <w:autoRedefine/>
    <w:semiHidden/>
    <w:rsid w:val="001A0EC1"/>
    <w:pPr>
      <w:ind w:left="400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1A0EC1"/>
    <w:pPr>
      <w:ind w:left="600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1A0EC1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1A0EC1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1A0EC1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1A0EC1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rsid w:val="001A0EC1"/>
    <w:rPr>
      <w:color w:val="0000FF"/>
      <w:u w:val="single"/>
    </w:rPr>
  </w:style>
  <w:style w:type="table" w:styleId="Tablaconcuadrcula">
    <w:name w:val="Table Grid"/>
    <w:basedOn w:val="Tablanormal"/>
    <w:rsid w:val="006552D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tiloEsquemanumeradoColorpersonalizadoRGB105">
    <w:name w:val="Estilo Esquema numerado Color personalizado(RGB(105"/>
    <w:aliases w:val="128,153))"/>
    <w:basedOn w:val="Sinlista"/>
    <w:rsid w:val="004203C8"/>
    <w:pPr>
      <w:numPr>
        <w:numId w:val="3"/>
      </w:numPr>
    </w:pPr>
  </w:style>
  <w:style w:type="character" w:styleId="nfasis">
    <w:name w:val="Emphasis"/>
    <w:basedOn w:val="Fuentedeprrafopredeter"/>
    <w:qFormat/>
    <w:rsid w:val="00693A95"/>
    <w:rPr>
      <w:i/>
      <w:iCs/>
    </w:rPr>
  </w:style>
  <w:style w:type="paragraph" w:customStyle="1" w:styleId="Sinespaciado1">
    <w:name w:val="Sin espaciado1"/>
    <w:rsid w:val="00A36FD5"/>
    <w:rPr>
      <w:rFonts w:ascii="Verdana" w:hAnsi="Verdana"/>
      <w:szCs w:val="24"/>
    </w:rPr>
  </w:style>
  <w:style w:type="paragraph" w:styleId="Sinespaciado">
    <w:name w:val="No Spacing"/>
    <w:uiPriority w:val="1"/>
    <w:qFormat/>
    <w:rsid w:val="00321205"/>
    <w:rPr>
      <w:rFonts w:ascii="Verdana" w:hAnsi="Verdana"/>
      <w:szCs w:val="24"/>
    </w:rPr>
  </w:style>
  <w:style w:type="paragraph" w:styleId="Textodeglobo">
    <w:name w:val="Balloon Text"/>
    <w:basedOn w:val="Normal"/>
    <w:link w:val="TextodegloboCar"/>
    <w:rsid w:val="00F066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6652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e53aee4-31dd-4bc6-9c6f-7f92aeccd82c">Pendiente</Estad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2EAAFE48904F4FB1F28AA08CFFC6CA" ma:contentTypeVersion="1" ma:contentTypeDescription="Crear nuevo documento." ma:contentTypeScope="" ma:versionID="1c52cfe85a2ecaf42418c4bee62e973b">
  <xsd:schema xmlns:xsd="http://www.w3.org/2001/XMLSchema" xmlns:p="http://schemas.microsoft.com/office/2006/metadata/properties" xmlns:ns2="1e53aee4-31dd-4bc6-9c6f-7f92aeccd82c" targetNamespace="http://schemas.microsoft.com/office/2006/metadata/properties" ma:root="true" ma:fieldsID="c28f6619d2630d44049bf9584d682802" ns2:_="">
    <xsd:import namespace="1e53aee4-31dd-4bc6-9c6f-7f92aeccd82c"/>
    <xsd:element name="properties">
      <xsd:complexType>
        <xsd:sequence>
          <xsd:element name="documentManagement">
            <xsd:complexType>
              <xsd:all>
                <xsd:element ref="ns2:Estad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e53aee4-31dd-4bc6-9c6f-7f92aeccd82c" elementFormDefault="qualified">
    <xsd:import namespace="http://schemas.microsoft.com/office/2006/documentManagement/types"/>
    <xsd:element name="Estado" ma:index="8" nillable="true" ma:displayName="Estado" ma:default="Sin Estado" ma:format="Dropdown" ma:internalName="Estado">
      <xsd:simpleType>
        <xsd:restriction base="dms:Choice">
          <xsd:enumeration value="Sin Estado"/>
          <xsd:enumeration value="Confección"/>
          <xsd:enumeration value="Modificación"/>
          <xsd:enumeration value="Preliminar"/>
          <xsd:enumeration value="Revision"/>
          <xsd:enumeration value="Pendiente"/>
          <xsd:enumeration value="Aprobado"/>
          <xsd:enumeration value="Firmado"/>
          <xsd:enumeration value="Histórico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27BC3-CD53-42BD-A978-502618847C85}">
  <ds:schemaRefs>
    <ds:schemaRef ds:uri="http://schemas.microsoft.com/office/2006/metadata/properties"/>
    <ds:schemaRef ds:uri="1e53aee4-31dd-4bc6-9c6f-7f92aeccd82c"/>
  </ds:schemaRefs>
</ds:datastoreItem>
</file>

<file path=customXml/itemProps2.xml><?xml version="1.0" encoding="utf-8"?>
<ds:datastoreItem xmlns:ds="http://schemas.openxmlformats.org/officeDocument/2006/customXml" ds:itemID="{EB0A7263-3127-4CF3-9F58-57A62E790AB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8703FB9-0B64-41A9-859D-4A6F323A5D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A7726-10F1-48A6-91CC-E54F66F58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aee4-31dd-4bc6-9c6f-7f92aeccd82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81FAE1F-0A02-4EF6-92E6-409C397D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</Company>
  <LinksUpToDate>false</LinksUpToDate>
  <CharactersWithSpaces>4753</CharactersWithSpaces>
  <SharedDoc>false</SharedDoc>
  <HLinks>
    <vt:vector size="6" baseType="variant">
      <vt:variant>
        <vt:i4>1704001</vt:i4>
      </vt:variant>
      <vt:variant>
        <vt:i4>0</vt:i4>
      </vt:variant>
      <vt:variant>
        <vt:i4>0</vt:i4>
      </vt:variant>
      <vt:variant>
        <vt:i4>5</vt:i4>
      </vt:variant>
      <vt:variant>
        <vt:lpwstr>https://sube.grupoprominente.com/default.aspx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</dc:creator>
  <cp:keywords/>
  <dc:description/>
  <cp:lastModifiedBy>Hernan Furst</cp:lastModifiedBy>
  <cp:revision>23</cp:revision>
  <cp:lastPrinted>2010-05-03T18:45:00Z</cp:lastPrinted>
  <dcterms:created xsi:type="dcterms:W3CDTF">2010-05-03T21:50:00Z</dcterms:created>
  <dcterms:modified xsi:type="dcterms:W3CDTF">2010-06-21T14:59:00Z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0x010100B42EAAFE48904F4FB1F28AA08CFFC6CA</vt:lpwstr>
  </property>
</Properties>
</file>